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EF5D6" w14:textId="77777777" w:rsidR="00952F7D" w:rsidRDefault="00DF198B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72A78EBA" wp14:editId="211B63F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101AEF41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789E4CA" w14:textId="77777777" w:rsidR="00DF198B" w:rsidRDefault="00DF198B"/>
        </w:tc>
      </w:tr>
      <w:tr w:rsidR="00DF198B" w14:paraId="1A8438A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4594A3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081AD6D" w14:textId="77777777" w:rsidR="00DF198B" w:rsidRPr="00DF198B" w:rsidRDefault="00451549" w:rsidP="00874FE7">
            <w:pPr>
              <w:pStyle w:val="Heading1"/>
            </w:pPr>
            <w:r w:rsidRPr="00451549">
              <w:t>Automatic Detection &amp; Removal of Defective parts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9E6E8F8" w14:textId="77777777" w:rsidR="00DF198B" w:rsidRDefault="00DF198B"/>
        </w:tc>
      </w:tr>
      <w:tr w:rsidR="00DF198B" w14:paraId="36CB4010" w14:textId="77777777" w:rsidTr="00185F4A">
        <w:trPr>
          <w:trHeight w:val="1837"/>
        </w:trPr>
        <w:tc>
          <w:tcPr>
            <w:tcW w:w="1170" w:type="dxa"/>
          </w:tcPr>
          <w:p w14:paraId="5D7F22BB" w14:textId="77777777" w:rsidR="00DF198B" w:rsidRDefault="00DF198B"/>
        </w:tc>
        <w:tc>
          <w:tcPr>
            <w:tcW w:w="8460" w:type="dxa"/>
            <w:gridSpan w:val="7"/>
          </w:tcPr>
          <w:p w14:paraId="716450A0" w14:textId="77777777" w:rsidR="00DF198B" w:rsidRDefault="00DF198B"/>
        </w:tc>
        <w:tc>
          <w:tcPr>
            <w:tcW w:w="1160" w:type="dxa"/>
          </w:tcPr>
          <w:p w14:paraId="3075EB29" w14:textId="77777777" w:rsidR="00DF198B" w:rsidRDefault="00DF198B"/>
        </w:tc>
      </w:tr>
      <w:tr w:rsidR="00DF198B" w14:paraId="23C55310" w14:textId="77777777" w:rsidTr="00185F4A">
        <w:trPr>
          <w:trHeight w:val="929"/>
        </w:trPr>
        <w:tc>
          <w:tcPr>
            <w:tcW w:w="2397" w:type="dxa"/>
            <w:gridSpan w:val="4"/>
          </w:tcPr>
          <w:p w14:paraId="2E657A2F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60D24C9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148DFFA" w14:textId="77777777" w:rsidR="00DF198B" w:rsidRDefault="00DF198B"/>
        </w:tc>
      </w:tr>
      <w:tr w:rsidR="00DF198B" w14:paraId="293A33C7" w14:textId="77777777" w:rsidTr="00185F4A">
        <w:trPr>
          <w:trHeight w:val="1460"/>
        </w:trPr>
        <w:tc>
          <w:tcPr>
            <w:tcW w:w="2397" w:type="dxa"/>
            <w:gridSpan w:val="4"/>
          </w:tcPr>
          <w:p w14:paraId="64104D1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06AB270" w14:textId="77777777" w:rsidR="002A448C" w:rsidRPr="002A448C" w:rsidRDefault="002A448C" w:rsidP="002A448C">
            <w:pPr>
              <w:pStyle w:val="Heading2"/>
              <w:numPr>
                <w:ilvl w:val="0"/>
                <w:numId w:val="7"/>
              </w:numPr>
              <w:jc w:val="left"/>
              <w:rPr>
                <w:sz w:val="40"/>
                <w:szCs w:val="40"/>
              </w:rPr>
            </w:pPr>
            <w:r w:rsidRPr="002A448C">
              <w:rPr>
                <w:sz w:val="40"/>
                <w:szCs w:val="40"/>
              </w:rPr>
              <w:t xml:space="preserve">ABDELRAHMAN HUSSEIN </w:t>
            </w:r>
          </w:p>
          <w:p w14:paraId="784C6447" w14:textId="77777777" w:rsidR="00D21980" w:rsidRDefault="00D21980" w:rsidP="00D21980">
            <w:pPr>
              <w:pStyle w:val="Heading2"/>
              <w:numPr>
                <w:ilvl w:val="0"/>
                <w:numId w:val="7"/>
              </w:numPr>
              <w:jc w:val="left"/>
              <w:rPr>
                <w:sz w:val="40"/>
                <w:szCs w:val="40"/>
              </w:rPr>
            </w:pPr>
            <w:r w:rsidRPr="002A448C">
              <w:rPr>
                <w:sz w:val="40"/>
                <w:szCs w:val="40"/>
              </w:rPr>
              <w:t>ROWAN MOHAMED</w:t>
            </w:r>
          </w:p>
          <w:p w14:paraId="25AFDFB8" w14:textId="77777777" w:rsidR="00D21980" w:rsidRDefault="00D21980" w:rsidP="00D21980">
            <w:pPr>
              <w:pStyle w:val="Heading2"/>
              <w:numPr>
                <w:ilvl w:val="0"/>
                <w:numId w:val="7"/>
              </w:numPr>
              <w:jc w:val="lef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MOHAMED ASHRAF</w:t>
            </w:r>
            <w:r w:rsidRPr="002A448C">
              <w:rPr>
                <w:sz w:val="40"/>
                <w:szCs w:val="40"/>
              </w:rPr>
              <w:t xml:space="preserve"> </w:t>
            </w:r>
          </w:p>
          <w:p w14:paraId="67266D48" w14:textId="77777777" w:rsidR="002A448C" w:rsidRPr="002A448C" w:rsidRDefault="002A448C" w:rsidP="002A448C">
            <w:pPr>
              <w:pStyle w:val="Heading2"/>
              <w:numPr>
                <w:ilvl w:val="0"/>
                <w:numId w:val="7"/>
              </w:numPr>
              <w:jc w:val="left"/>
              <w:rPr>
                <w:sz w:val="40"/>
                <w:szCs w:val="40"/>
              </w:rPr>
            </w:pPr>
            <w:r w:rsidRPr="002A448C">
              <w:rPr>
                <w:sz w:val="40"/>
                <w:szCs w:val="40"/>
              </w:rPr>
              <w:t>REEM MOSTAFA</w:t>
            </w:r>
          </w:p>
        </w:tc>
        <w:tc>
          <w:tcPr>
            <w:tcW w:w="2398" w:type="dxa"/>
            <w:gridSpan w:val="4"/>
          </w:tcPr>
          <w:p w14:paraId="483B6262" w14:textId="77777777" w:rsidR="00DF198B" w:rsidRDefault="00DF198B"/>
        </w:tc>
      </w:tr>
      <w:tr w:rsidR="00DF198B" w14:paraId="2153DA7E" w14:textId="77777777" w:rsidTr="002A448C">
        <w:trPr>
          <w:trHeight w:val="4860"/>
        </w:trPr>
        <w:tc>
          <w:tcPr>
            <w:tcW w:w="2397" w:type="dxa"/>
            <w:gridSpan w:val="4"/>
            <w:vAlign w:val="bottom"/>
          </w:tcPr>
          <w:p w14:paraId="38E11B88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2EE9F9C3" w14:textId="77777777" w:rsidR="00DF198B" w:rsidRPr="00DF198B" w:rsidRDefault="00440DAF" w:rsidP="00440DAF">
            <w:pPr>
              <w:pStyle w:val="Heading3"/>
            </w:pPr>
            <w:r>
              <w:t>27/5/2022</w:t>
            </w:r>
          </w:p>
          <w:p w14:paraId="611F8102" w14:textId="77777777" w:rsidR="00874FE7" w:rsidRPr="00DF198B" w:rsidRDefault="00C65826" w:rsidP="00874FE7">
            <w:pPr>
              <w:pStyle w:val="Heading3"/>
            </w:pPr>
            <w:sdt>
              <w:sdtPr>
                <w:id w:val="-1516760087"/>
                <w:placeholder>
                  <w:docPart w:val="5DD128D7BB254B5C9D827452DF5FBDE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10A51B65" w14:textId="77777777" w:rsidR="00DF198B" w:rsidRPr="00DF198B" w:rsidRDefault="00440DAF" w:rsidP="00440DAF">
            <w:pPr>
              <w:pStyle w:val="Heading3"/>
            </w:pPr>
            <w:r>
              <w:t>Data acquisition</w:t>
            </w:r>
          </w:p>
          <w:p w14:paraId="2918BA39" w14:textId="77777777" w:rsidR="00DF198B" w:rsidRPr="00DF198B" w:rsidRDefault="00C65826" w:rsidP="00874FE7">
            <w:pPr>
              <w:pStyle w:val="Heading3"/>
            </w:pPr>
            <w:sdt>
              <w:sdtPr>
                <w:id w:val="1492440299"/>
                <w:placeholder>
                  <w:docPart w:val="68AA159BAE954209A83F66AC9CC9F5DB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34ACEFF4" w14:textId="77777777" w:rsidR="00DF198B" w:rsidRDefault="00440DAF" w:rsidP="00440DAF">
            <w:pPr>
              <w:pStyle w:val="Heading3"/>
            </w:pPr>
            <w:r>
              <w:t>Eng. Reem Ismael &amp; Nadine Ash</w:t>
            </w:r>
            <w:r w:rsidR="007F4C41">
              <w:t>e</w:t>
            </w:r>
            <w:r>
              <w:t>ry</w:t>
            </w:r>
          </w:p>
          <w:p w14:paraId="697E35E9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29E7166B" w14:textId="77777777" w:rsidR="00DF198B" w:rsidRDefault="00DF198B" w:rsidP="00DF198B">
            <w:pPr>
              <w:jc w:val="center"/>
            </w:pPr>
          </w:p>
        </w:tc>
      </w:tr>
      <w:tr w:rsidR="00DF198B" w14:paraId="70D229A8" w14:textId="77777777" w:rsidTr="00185F4A">
        <w:tc>
          <w:tcPr>
            <w:tcW w:w="2340" w:type="dxa"/>
            <w:gridSpan w:val="3"/>
          </w:tcPr>
          <w:p w14:paraId="28F1E286" w14:textId="77777777" w:rsidR="00DF198B" w:rsidRDefault="00DF198B"/>
        </w:tc>
        <w:tc>
          <w:tcPr>
            <w:tcW w:w="6120" w:type="dxa"/>
            <w:gridSpan w:val="3"/>
          </w:tcPr>
          <w:p w14:paraId="628C04D8" w14:textId="77777777" w:rsidR="00DF198B" w:rsidRDefault="00DF198B"/>
        </w:tc>
        <w:tc>
          <w:tcPr>
            <w:tcW w:w="2330" w:type="dxa"/>
            <w:gridSpan w:val="3"/>
          </w:tcPr>
          <w:p w14:paraId="30A2CE54" w14:textId="77777777" w:rsidR="00DF198B" w:rsidRDefault="00DF198B"/>
        </w:tc>
      </w:tr>
    </w:tbl>
    <w:p w14:paraId="4994F443" w14:textId="77777777" w:rsidR="00DF198B" w:rsidRDefault="00EC4DC4">
      <w:r w:rsidRPr="004909D9">
        <w:rPr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2D5DD75" wp14:editId="519DA13A">
                <wp:simplePos x="0" y="0"/>
                <wp:positionH relativeFrom="column">
                  <wp:posOffset>-327660</wp:posOffset>
                </wp:positionH>
                <wp:positionV relativeFrom="paragraph">
                  <wp:posOffset>178435</wp:posOffset>
                </wp:positionV>
                <wp:extent cx="6857365" cy="8350885"/>
                <wp:effectExtent l="0" t="0" r="635" b="0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365" cy="835088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B4945" id="Rectangle 2" o:spid="_x0000_s1026" style="position:absolute;margin-left:-25.8pt;margin-top:14.05pt;width:539.95pt;height:657.5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p w14:paraId="726B8D45" w14:textId="77777777" w:rsidR="00DF198B" w:rsidRDefault="002D2200" w:rsidP="002D2200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60288" behindDoc="1" locked="0" layoutInCell="1" allowOverlap="1" wp14:anchorId="273F121A" wp14:editId="39A635B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5DA36DFA" w14:textId="77777777" w:rsidTr="00185F4A">
        <w:trPr>
          <w:trHeight w:val="1152"/>
        </w:trPr>
        <w:tc>
          <w:tcPr>
            <w:tcW w:w="2158" w:type="dxa"/>
          </w:tcPr>
          <w:p w14:paraId="23179597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AD28FB4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ADFE207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59EF0720" w14:textId="77777777" w:rsidR="002D2200" w:rsidRDefault="002D2200"/>
        </w:tc>
        <w:tc>
          <w:tcPr>
            <w:tcW w:w="2158" w:type="dxa"/>
          </w:tcPr>
          <w:p w14:paraId="41F135A2" w14:textId="77777777" w:rsidR="002D2200" w:rsidRDefault="002D2200"/>
        </w:tc>
      </w:tr>
      <w:tr w:rsidR="002D2200" w14:paraId="34AF3FB8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1BEFFC3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766C3EA" w14:textId="77777777" w:rsidR="002D2200" w:rsidRPr="00E74B29" w:rsidRDefault="0074486E" w:rsidP="00440DAF">
            <w:pPr>
              <w:pStyle w:val="Heading4"/>
            </w:pPr>
            <w:r>
              <w:t>SUMMARY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C76CD50" w14:textId="77777777" w:rsidR="002D2200" w:rsidRDefault="002D2200"/>
        </w:tc>
      </w:tr>
      <w:tr w:rsidR="002D2200" w14:paraId="7F5E6470" w14:textId="77777777" w:rsidTr="00185F4A">
        <w:trPr>
          <w:trHeight w:val="311"/>
        </w:trPr>
        <w:tc>
          <w:tcPr>
            <w:tcW w:w="2158" w:type="dxa"/>
          </w:tcPr>
          <w:p w14:paraId="422C3E86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6677BDD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B079751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D44C396" w14:textId="77777777" w:rsidR="002D2200" w:rsidRDefault="002D2200"/>
        </w:tc>
        <w:tc>
          <w:tcPr>
            <w:tcW w:w="2158" w:type="dxa"/>
          </w:tcPr>
          <w:p w14:paraId="42101E12" w14:textId="77777777" w:rsidR="002D2200" w:rsidRDefault="002D2200"/>
        </w:tc>
      </w:tr>
      <w:tr w:rsidR="00E74B29" w14:paraId="244C66F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3401CF7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2DA4085F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8E1F9C9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0383C41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86C7835" w14:textId="77777777" w:rsidR="00E74B29" w:rsidRDefault="00E74B29"/>
        </w:tc>
      </w:tr>
      <w:tr w:rsidR="000E4641" w14:paraId="76EE801D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2217DAAB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82C9509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315E359D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63B9C7C" w14:textId="77777777" w:rsidR="000E4641" w:rsidRPr="0074486E" w:rsidRDefault="00440DAF" w:rsidP="0074486E">
            <w:pPr>
              <w:pStyle w:val="Text"/>
              <w:rPr>
                <w:color w:val="000000" w:themeColor="text1"/>
                <w:lang w:bidi="ar-EG"/>
              </w:rPr>
            </w:pPr>
            <w:r>
              <w:t xml:space="preserve">This </w:t>
            </w:r>
            <w:r w:rsidR="008428D5">
              <w:t xml:space="preserve">project involves working in a </w:t>
            </w:r>
            <w:r>
              <w:t>team to design</w:t>
            </w:r>
            <w:r w:rsidR="008861D6">
              <w:t xml:space="preserve"> and build</w:t>
            </w:r>
            <w:r>
              <w:t xml:space="preserve"> an </w:t>
            </w:r>
            <w:r w:rsidR="008428D5">
              <w:t xml:space="preserve">automated fault detecting &amp; eliminating </w:t>
            </w:r>
            <w:r w:rsidR="008861D6">
              <w:t>robotic system to compete</w:t>
            </w:r>
            <w:r w:rsidR="008861D6">
              <w:rPr>
                <w:rFonts w:hint="cs"/>
                <w:rtl/>
              </w:rPr>
              <w:t xml:space="preserve"> </w:t>
            </w:r>
            <w:r w:rsidR="008861D6">
              <w:t>with a prevailing obstacle in factory production lines</w:t>
            </w:r>
            <w:r w:rsidR="00BF690D">
              <w:t>.</w:t>
            </w:r>
            <w:r w:rsidR="008861D6">
              <w:t xml:space="preserve"> </w:t>
            </w:r>
            <w:r w:rsidR="00A03AEB">
              <w:t xml:space="preserve">The </w:t>
            </w:r>
            <w:r w:rsidR="00415080">
              <w:t>system aims</w:t>
            </w:r>
            <w:r w:rsidR="008D3E53">
              <w:t xml:space="preserve"> to develop</w:t>
            </w:r>
            <w:r w:rsidR="00A03AEB">
              <w:t xml:space="preserve"> a </w:t>
            </w:r>
            <w:r w:rsidR="0074486E">
              <w:t>defect free production line</w:t>
            </w:r>
            <w:r w:rsidR="0074486E">
              <w:rPr>
                <w:color w:val="000000" w:themeColor="text1"/>
              </w:rPr>
              <w:t xml:space="preserve">.   </w:t>
            </w:r>
          </w:p>
          <w:p w14:paraId="37EEE95C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37B3D9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9F7D66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03E80402" w14:textId="77777777" w:rsidR="000E4641" w:rsidRDefault="000E4641"/>
        </w:tc>
      </w:tr>
      <w:tr w:rsidR="000E4641" w14:paraId="4F0ED140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36B5CC00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775FF264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36E2D0B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</w:rPr>
              <w:drawing>
                <wp:inline distT="0" distB="0" distL="0" distR="0" wp14:anchorId="386808F2" wp14:editId="0A2C06BB">
                  <wp:extent cx="3656618" cy="2438400"/>
                  <wp:effectExtent l="0" t="0" r="127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397" cy="244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66E46B6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3F9B9779" w14:textId="77777777" w:rsidR="000E4641" w:rsidRDefault="000E4641"/>
        </w:tc>
      </w:tr>
      <w:tr w:rsidR="000E4641" w14:paraId="06C836BE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67E6B5B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AE9332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F5B9E95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18DF7DF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50EF48C9" w14:textId="77777777" w:rsidR="000E4641" w:rsidRDefault="000E4641"/>
        </w:tc>
      </w:tr>
      <w:tr w:rsidR="000E4641" w14:paraId="397AA321" w14:textId="77777777" w:rsidTr="00185F4A">
        <w:trPr>
          <w:trHeight w:val="1728"/>
        </w:trPr>
        <w:tc>
          <w:tcPr>
            <w:tcW w:w="2158" w:type="dxa"/>
            <w:vMerge/>
          </w:tcPr>
          <w:p w14:paraId="49E8C3D5" w14:textId="77777777" w:rsidR="000E4641" w:rsidRDefault="000E4641"/>
        </w:tc>
        <w:tc>
          <w:tcPr>
            <w:tcW w:w="542" w:type="dxa"/>
          </w:tcPr>
          <w:p w14:paraId="01AD8DB0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7A213B1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7E54E0E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2F0585C" w14:textId="77777777" w:rsidR="000E4641" w:rsidRDefault="000E4641"/>
        </w:tc>
      </w:tr>
    </w:tbl>
    <w:p w14:paraId="30D0FD6F" w14:textId="77777777" w:rsidR="002D2200" w:rsidRDefault="002D2200" w:rsidP="00D21980"/>
    <w:p w14:paraId="5C9759FF" w14:textId="77777777" w:rsidR="00E74B29" w:rsidRDefault="000E4641" w:rsidP="0048120C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62336" behindDoc="1" locked="0" layoutInCell="1" allowOverlap="1" wp14:anchorId="560AED1A" wp14:editId="7C36EEFC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0AD29C61" w14:textId="77777777" w:rsidTr="00D21980">
        <w:trPr>
          <w:trHeight w:val="990"/>
        </w:trPr>
        <w:tc>
          <w:tcPr>
            <w:tcW w:w="2158" w:type="dxa"/>
            <w:gridSpan w:val="2"/>
          </w:tcPr>
          <w:p w14:paraId="35648133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BBD5B24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A5E573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0447214" w14:textId="77777777" w:rsidR="0048120C" w:rsidRDefault="0048120C"/>
        </w:tc>
        <w:tc>
          <w:tcPr>
            <w:tcW w:w="2158" w:type="dxa"/>
            <w:gridSpan w:val="2"/>
          </w:tcPr>
          <w:p w14:paraId="0CD963B4" w14:textId="77777777" w:rsidR="0048120C" w:rsidRDefault="0048120C"/>
        </w:tc>
      </w:tr>
      <w:tr w:rsidR="0048120C" w14:paraId="5A26480A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4CC5DA41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D52BF1C" w14:textId="77777777" w:rsidR="0048120C" w:rsidRDefault="0074486E" w:rsidP="0074486E">
            <w:pPr>
              <w:pStyle w:val="Heading4"/>
            </w:pPr>
            <w:r>
              <w:t>INTRODUCTION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4A7A8AA9" w14:textId="77777777" w:rsidR="0048120C" w:rsidRDefault="0048120C"/>
        </w:tc>
      </w:tr>
      <w:tr w:rsidR="0048120C" w14:paraId="6C557646" w14:textId="77777777" w:rsidTr="00D21980">
        <w:trPr>
          <w:trHeight w:val="23"/>
        </w:trPr>
        <w:tc>
          <w:tcPr>
            <w:tcW w:w="2158" w:type="dxa"/>
            <w:gridSpan w:val="2"/>
          </w:tcPr>
          <w:p w14:paraId="09A68EE3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5C4597B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68A9944E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CAB5F42" w14:textId="77777777" w:rsidR="0048120C" w:rsidRDefault="0048120C"/>
        </w:tc>
        <w:tc>
          <w:tcPr>
            <w:tcW w:w="2158" w:type="dxa"/>
            <w:gridSpan w:val="2"/>
          </w:tcPr>
          <w:p w14:paraId="65724888" w14:textId="77777777" w:rsidR="0048120C" w:rsidRDefault="0048120C"/>
        </w:tc>
      </w:tr>
      <w:tr w:rsidR="0048120C" w14:paraId="5C7D80F5" w14:textId="77777777" w:rsidTr="00D21980">
        <w:trPr>
          <w:trHeight w:val="11664"/>
        </w:trPr>
        <w:tc>
          <w:tcPr>
            <w:tcW w:w="1079" w:type="dxa"/>
          </w:tcPr>
          <w:p w14:paraId="25A758B6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0030C92" w14:textId="77777777" w:rsidR="0048120C" w:rsidRPr="0048120C" w:rsidRDefault="0048120C" w:rsidP="0074486E">
            <w:pPr>
              <w:pStyle w:val="Heading5"/>
            </w:pPr>
          </w:p>
          <w:p w14:paraId="3005F756" w14:textId="77777777" w:rsidR="0048120C" w:rsidRDefault="0048120C" w:rsidP="0048120C"/>
          <w:p w14:paraId="6FEE5DDB" w14:textId="77777777" w:rsidR="0048120C" w:rsidRDefault="008632E2" w:rsidP="00BB795B">
            <w:pPr>
              <w:pStyle w:val="Text"/>
            </w:pPr>
            <w:r>
              <w:t>The objective of this system is to build a gr</w:t>
            </w:r>
            <w:r w:rsidR="00BB795B">
              <w:t xml:space="preserve">ipper arm able to move in 6 directions [up, down, left, right, forward, backward] with an embedded camera to detect </w:t>
            </w:r>
            <w:r w:rsidR="00F139E8">
              <w:t xml:space="preserve">faults by shape or color in the production line. The grabbed object should be safely delivered to another shelf under the production line resulting an error free flowing production. </w:t>
            </w:r>
          </w:p>
          <w:p w14:paraId="26937C91" w14:textId="77777777" w:rsidR="00FD17B9" w:rsidRDefault="00FD17B9" w:rsidP="00BB795B">
            <w:pPr>
              <w:pStyle w:val="Text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627B3301" wp14:editId="2B609823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342900</wp:posOffset>
                  </wp:positionV>
                  <wp:extent cx="5196840" cy="3464761"/>
                  <wp:effectExtent l="0" t="0" r="3810" b="2540"/>
                  <wp:wrapTopAndBottom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ripper 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346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31E90A2" w14:textId="77777777" w:rsidR="00FD17B9" w:rsidRDefault="00FD17B9" w:rsidP="00BB795B">
            <w:pPr>
              <w:pStyle w:val="Text"/>
            </w:pPr>
          </w:p>
          <w:p w14:paraId="469F550B" w14:textId="77777777" w:rsidR="00FD17B9" w:rsidRDefault="00FD17B9" w:rsidP="00BB795B">
            <w:pPr>
              <w:pStyle w:val="Text"/>
            </w:pPr>
          </w:p>
          <w:p w14:paraId="698E57B2" w14:textId="77777777" w:rsidR="00FD17B9" w:rsidRDefault="00FD17B9" w:rsidP="00BB795B">
            <w:pPr>
              <w:pStyle w:val="Text"/>
            </w:pPr>
          </w:p>
          <w:p w14:paraId="14C72A33" w14:textId="77777777" w:rsidR="00FD17B9" w:rsidRDefault="00FD17B9" w:rsidP="00BB795B">
            <w:pPr>
              <w:pStyle w:val="Text"/>
            </w:pPr>
          </w:p>
          <w:p w14:paraId="37AA9489" w14:textId="77777777" w:rsidR="00FD17B9" w:rsidRDefault="00FD17B9" w:rsidP="00BB795B">
            <w:pPr>
              <w:pStyle w:val="Text"/>
            </w:pPr>
          </w:p>
          <w:p w14:paraId="2611137A" w14:textId="77777777" w:rsidR="00FD17B9" w:rsidRDefault="00FD17B9" w:rsidP="00BB795B">
            <w:pPr>
              <w:pStyle w:val="Text"/>
            </w:pPr>
          </w:p>
          <w:p w14:paraId="782502A3" w14:textId="77777777" w:rsidR="00FD17B9" w:rsidRDefault="00FD17B9" w:rsidP="00BB795B">
            <w:pPr>
              <w:pStyle w:val="Text"/>
            </w:pPr>
          </w:p>
          <w:p w14:paraId="3EE326D1" w14:textId="77777777" w:rsidR="00FD17B9" w:rsidRDefault="00FD17B9" w:rsidP="00BB795B">
            <w:pPr>
              <w:pStyle w:val="Text"/>
            </w:pPr>
          </w:p>
          <w:p w14:paraId="2B5506A7" w14:textId="77777777" w:rsidR="00D21980" w:rsidRDefault="00D21980" w:rsidP="00BB795B">
            <w:pPr>
              <w:pStyle w:val="Text"/>
            </w:pPr>
          </w:p>
        </w:tc>
        <w:tc>
          <w:tcPr>
            <w:tcW w:w="1079" w:type="dxa"/>
          </w:tcPr>
          <w:p w14:paraId="77ED0FA1" w14:textId="77777777" w:rsidR="0048120C" w:rsidRDefault="0048120C"/>
        </w:tc>
      </w:tr>
      <w:tr w:rsidR="0048120C" w14:paraId="7A6B2EED" w14:textId="77777777" w:rsidTr="00185F4A">
        <w:trPr>
          <w:trHeight w:val="730"/>
        </w:trPr>
        <w:tc>
          <w:tcPr>
            <w:tcW w:w="1079" w:type="dxa"/>
          </w:tcPr>
          <w:p w14:paraId="55C91F61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1FC5A70E" w14:textId="77777777" w:rsidR="00FD17B9" w:rsidRDefault="00FD17B9" w:rsidP="00D21980">
            <w:pPr>
              <w:pStyle w:val="Heading5"/>
            </w:pPr>
          </w:p>
          <w:p w14:paraId="7CA67D41" w14:textId="77777777" w:rsidR="0048120C" w:rsidRDefault="00D21980" w:rsidP="00D21980">
            <w:pPr>
              <w:pStyle w:val="Heading5"/>
            </w:pPr>
            <w:r>
              <w:t>NEEDS/PROBLEM</w:t>
            </w:r>
          </w:p>
          <w:p w14:paraId="1A201729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5C252CC6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1933A091" w14:textId="77777777" w:rsidR="0048120C" w:rsidRDefault="0048120C"/>
          <w:p w14:paraId="6CA39F15" w14:textId="77777777" w:rsidR="00D21980" w:rsidRDefault="00D21980"/>
          <w:p w14:paraId="5C1AE29C" w14:textId="77777777" w:rsidR="00D21980" w:rsidRDefault="00D21980"/>
          <w:p w14:paraId="0E746FCA" w14:textId="77777777" w:rsidR="00D21980" w:rsidRDefault="00D21980"/>
        </w:tc>
        <w:tc>
          <w:tcPr>
            <w:tcW w:w="1079" w:type="dxa"/>
          </w:tcPr>
          <w:p w14:paraId="23F14830" w14:textId="77777777" w:rsidR="0048120C" w:rsidRDefault="0048120C"/>
        </w:tc>
      </w:tr>
      <w:tr w:rsidR="0048120C" w14:paraId="0121F510" w14:textId="77777777" w:rsidTr="00185F4A">
        <w:trPr>
          <w:trHeight w:val="3990"/>
        </w:trPr>
        <w:tc>
          <w:tcPr>
            <w:tcW w:w="1079" w:type="dxa"/>
          </w:tcPr>
          <w:p w14:paraId="7CF443F6" w14:textId="77777777" w:rsidR="0048120C" w:rsidRDefault="0048120C"/>
        </w:tc>
        <w:tc>
          <w:tcPr>
            <w:tcW w:w="3956" w:type="dxa"/>
            <w:gridSpan w:val="3"/>
          </w:tcPr>
          <w:p w14:paraId="41E03CF6" w14:textId="77777777" w:rsidR="0048120C" w:rsidRDefault="00D21980" w:rsidP="00FD17B9">
            <w:pPr>
              <w:pStyle w:val="Text"/>
            </w:pPr>
            <w:r>
              <w:t>I</w:t>
            </w:r>
            <w:r w:rsidR="007A31F5">
              <w:t xml:space="preserve">n mass production unreliability and inefficiency in assembly line formed </w:t>
            </w:r>
            <w:r w:rsidR="00FD17B9">
              <w:t>a</w:t>
            </w:r>
            <w:r w:rsidR="007A31F5">
              <w:t xml:space="preserve"> weak link. Undergoing different preparation steps in the production line may lead to error occurrence and to eliminate this fallacy this project introduces the moving </w:t>
            </w:r>
            <w:r w:rsidR="00FD17B9">
              <w:t>gripper arm.</w:t>
            </w:r>
            <w:r w:rsidR="007A31F5">
              <w:t xml:space="preserve"> </w:t>
            </w:r>
          </w:p>
          <w:p w14:paraId="528F884D" w14:textId="77777777" w:rsidR="00FD17B9" w:rsidRDefault="00FD17B9" w:rsidP="00FD17B9">
            <w:pPr>
              <w:pStyle w:val="Text"/>
            </w:pPr>
          </w:p>
        </w:tc>
        <w:tc>
          <w:tcPr>
            <w:tcW w:w="719" w:type="dxa"/>
          </w:tcPr>
          <w:p w14:paraId="676CD121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549FD30D" w14:textId="77777777" w:rsidR="0048120C" w:rsidRDefault="00FD17B9" w:rsidP="00FD17B9">
            <w:pPr>
              <w:pStyle w:val="Text"/>
            </w:pPr>
            <w:r>
              <w:t xml:space="preserve">This system aims to serve factories of mass production and diminish inconvenience and costly errors in the assembly-line without human interference. </w:t>
            </w:r>
          </w:p>
        </w:tc>
        <w:tc>
          <w:tcPr>
            <w:tcW w:w="1079" w:type="dxa"/>
          </w:tcPr>
          <w:p w14:paraId="1270816D" w14:textId="77777777" w:rsidR="0048120C" w:rsidRDefault="0048120C"/>
        </w:tc>
      </w:tr>
    </w:tbl>
    <w:p w14:paraId="0EC31EB6" w14:textId="77777777" w:rsidR="00FD17B9" w:rsidRDefault="00CC430A" w:rsidP="00FD17B9">
      <w:pPr>
        <w:pStyle w:val="Heading5"/>
      </w:pPr>
      <w:r>
        <w:t xml:space="preserve">          </w:t>
      </w:r>
      <w:r w:rsidR="00FD17B9">
        <w:t xml:space="preserve"> </w:t>
      </w:r>
      <w:r w:rsidR="00EC4DC4">
        <w:t xml:space="preserve"> </w:t>
      </w:r>
      <w:r w:rsidR="00FD17B9">
        <w:t xml:space="preserve">  OBJECTIVES</w:t>
      </w:r>
    </w:p>
    <w:p w14:paraId="6E7DF2EC" w14:textId="77777777" w:rsidR="00FD17B9" w:rsidRDefault="00FD17B9" w:rsidP="00FD17B9">
      <w:r>
        <w:t xml:space="preserve">      </w:t>
      </w:r>
    </w:p>
    <w:p w14:paraId="70DD4606" w14:textId="77777777" w:rsidR="00FD17B9" w:rsidRDefault="00FD17B9" w:rsidP="00FD17B9">
      <w:pPr>
        <w:pStyle w:val="Text"/>
        <w:numPr>
          <w:ilvl w:val="0"/>
          <w:numId w:val="8"/>
        </w:numPr>
      </w:pPr>
      <w:r>
        <w:t xml:space="preserve">The gripper arm should be able to detect </w:t>
      </w:r>
      <w:r w:rsidR="00EC4DC4">
        <w:t>errors by both shape and color.</w:t>
      </w:r>
    </w:p>
    <w:p w14:paraId="73D44731" w14:textId="77777777" w:rsidR="00EC4DC4" w:rsidRDefault="00EC4DC4" w:rsidP="00FD17B9">
      <w:pPr>
        <w:pStyle w:val="Text"/>
        <w:numPr>
          <w:ilvl w:val="0"/>
          <w:numId w:val="8"/>
        </w:numPr>
      </w:pPr>
      <w:r>
        <w:t>It should be able to move in 6 different directions [up, down, left, right, forward, backward].</w:t>
      </w:r>
    </w:p>
    <w:p w14:paraId="31BC1C1C" w14:textId="77777777" w:rsidR="00EC4DC4" w:rsidRDefault="00EC4DC4" w:rsidP="00FD17B9">
      <w:pPr>
        <w:pStyle w:val="Text"/>
        <w:numPr>
          <w:ilvl w:val="0"/>
          <w:numId w:val="8"/>
        </w:numPr>
      </w:pPr>
      <w:r>
        <w:t>This automated system should have sensitive estimation of motion.</w:t>
      </w:r>
    </w:p>
    <w:p w14:paraId="188F3B03" w14:textId="77777777" w:rsidR="008D3E53" w:rsidRDefault="008D3E53" w:rsidP="00FD17B9">
      <w:pPr>
        <w:pStyle w:val="Text"/>
        <w:numPr>
          <w:ilvl w:val="0"/>
          <w:numId w:val="8"/>
        </w:numPr>
      </w:pPr>
      <w:r>
        <w:t>Movement should be smoothly moving without vibration</w:t>
      </w:r>
    </w:p>
    <w:p w14:paraId="49D79797" w14:textId="77777777" w:rsidR="0048120C" w:rsidRDefault="00113DEE" w:rsidP="00687F42">
      <w:pPr>
        <w:ind w:left="720"/>
      </w:pPr>
      <w:r>
        <w:rPr>
          <w:rFonts w:hint="cs"/>
          <w:rtl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4DA9361B" w14:textId="77777777" w:rsidTr="002110C8">
        <w:trPr>
          <w:trHeight w:val="12330"/>
        </w:trPr>
        <w:tc>
          <w:tcPr>
            <w:tcW w:w="1079" w:type="dxa"/>
          </w:tcPr>
          <w:p w14:paraId="6EDF49DA" w14:textId="77777777" w:rsidR="0048120C" w:rsidRPr="00687F42" w:rsidRDefault="0048120C">
            <w:pPr>
              <w:rPr>
                <w:b/>
              </w:rPr>
            </w:pP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072133C6" w14:textId="77777777" w:rsidR="0045293C" w:rsidRDefault="0045293C" w:rsidP="00FD17B9">
            <w:pP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</w:p>
          <w:p w14:paraId="1FCBE4E9" w14:textId="77777777" w:rsidR="00CC430A" w:rsidRDefault="00CC430A" w:rsidP="00FD17B9">
            <w:pP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</w:p>
          <w:p w14:paraId="6C19780A" w14:textId="77777777" w:rsidR="00EC4DC4" w:rsidRDefault="00687F42" w:rsidP="00FD17B9">
            <w:pP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PROCEDURES/SCOPE OF WORK</w:t>
            </w:r>
          </w:p>
          <w:p w14:paraId="281EF6B8" w14:textId="77777777" w:rsidR="002110C8" w:rsidRPr="00687F42" w:rsidRDefault="002110C8" w:rsidP="00FD17B9">
            <w:pPr>
              <w:rPr>
                <w:b/>
              </w:rPr>
            </w:pPr>
          </w:p>
          <w:p w14:paraId="46EBB7A7" w14:textId="77777777" w:rsidR="00FD17B9" w:rsidRDefault="00687F42" w:rsidP="00687F42">
            <w:pPr>
              <w:pStyle w:val="ListParagraph"/>
              <w:numPr>
                <w:ilvl w:val="0"/>
                <w:numId w:val="11"/>
              </w:numPr>
              <w:rPr>
                <w:bCs/>
                <w:sz w:val="28"/>
                <w:szCs w:val="28"/>
              </w:rPr>
            </w:pPr>
            <w:r w:rsidRPr="00687F42">
              <w:rPr>
                <w:bCs/>
                <w:sz w:val="28"/>
                <w:szCs w:val="28"/>
              </w:rPr>
              <w:t xml:space="preserve">For image processing a training was made </w:t>
            </w:r>
            <w:r w:rsidR="0045293C">
              <w:rPr>
                <w:bCs/>
                <w:sz w:val="28"/>
                <w:szCs w:val="28"/>
              </w:rPr>
              <w:t>on different shades of same color to develop a good detecting system.</w:t>
            </w:r>
          </w:p>
          <w:p w14:paraId="5BF14E18" w14:textId="77777777" w:rsidR="00CC430A" w:rsidRDefault="00CC430A" w:rsidP="00687F42">
            <w:pPr>
              <w:pStyle w:val="ListParagraph"/>
              <w:numPr>
                <w:ilvl w:val="0"/>
                <w:numId w:val="11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For shape processing, objects of different shapes and sizes were applied to the system.</w:t>
            </w:r>
          </w:p>
          <w:p w14:paraId="534DD30C" w14:textId="77777777" w:rsidR="0045293C" w:rsidRDefault="0045293C" w:rsidP="00687F42">
            <w:pPr>
              <w:pStyle w:val="ListParagraph"/>
              <w:numPr>
                <w:ilvl w:val="0"/>
                <w:numId w:val="11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For shelf balance tests were made on different object weights</w:t>
            </w:r>
          </w:p>
          <w:p w14:paraId="6BA65583" w14:textId="77777777" w:rsidR="0045293C" w:rsidRDefault="0045293C" w:rsidP="0045293C">
            <w:pPr>
              <w:pStyle w:val="ListParagraph"/>
              <w:numPr>
                <w:ilvl w:val="0"/>
                <w:numId w:val="11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Motion sensitivity is critical in the system so trials were made so that the arm gripper is able to reach different spots on the assembly line.</w:t>
            </w:r>
          </w:p>
          <w:p w14:paraId="672B80D8" w14:textId="77777777" w:rsidR="0045293C" w:rsidRDefault="00CC430A" w:rsidP="00CC430A">
            <w:pPr>
              <w:pStyle w:val="ListParagraph"/>
              <w:numPr>
                <w:ilvl w:val="0"/>
                <w:numId w:val="11"/>
              </w:numPr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Current regulation</w:t>
            </w:r>
            <w:r w:rsidR="0045293C">
              <w:rPr>
                <w:bCs/>
                <w:sz w:val="28"/>
                <w:szCs w:val="28"/>
              </w:rPr>
              <w:t xml:space="preserve"> is important for the </w:t>
            </w:r>
            <w:r w:rsidR="0045293C">
              <w:rPr>
                <w:bCs/>
                <w:sz w:val="28"/>
                <w:szCs w:val="28"/>
                <w:lang w:bidi="ar-EG"/>
              </w:rPr>
              <w:t>oper</w:t>
            </w:r>
            <w:r>
              <w:rPr>
                <w:bCs/>
                <w:sz w:val="28"/>
                <w:szCs w:val="28"/>
                <w:lang w:bidi="ar-EG"/>
              </w:rPr>
              <w:t>ation of stepper motor, Arduino.</w:t>
            </w:r>
          </w:p>
          <w:p w14:paraId="0AFABADC" w14:textId="77777777" w:rsidR="00CC430A" w:rsidRPr="00687F42" w:rsidRDefault="00CC430A" w:rsidP="00CC430A">
            <w:pPr>
              <w:pStyle w:val="ListParagraph"/>
              <w:rPr>
                <w:bCs/>
                <w:sz w:val="28"/>
                <w:szCs w:val="28"/>
              </w:rPr>
            </w:pPr>
          </w:p>
          <w:p w14:paraId="4FDF3BF9" w14:textId="77777777" w:rsidR="00FD17B9" w:rsidRPr="00687F42" w:rsidRDefault="00FD17B9" w:rsidP="00FD17B9">
            <w:pPr>
              <w:rPr>
                <w:b/>
              </w:rPr>
            </w:pPr>
          </w:p>
          <w:p w14:paraId="420CA62F" w14:textId="77777777" w:rsidR="00FD17B9" w:rsidRPr="00687F42" w:rsidRDefault="00FD17B9" w:rsidP="00FD17B9">
            <w:pPr>
              <w:rPr>
                <w:b/>
              </w:rPr>
            </w:pPr>
          </w:p>
          <w:p w14:paraId="7A503409" w14:textId="77777777" w:rsidR="00FD17B9" w:rsidRDefault="00FD17B9" w:rsidP="00FD17B9">
            <w:pPr>
              <w:rPr>
                <w:b/>
              </w:rPr>
            </w:pPr>
          </w:p>
          <w:p w14:paraId="71E92ABD" w14:textId="77777777" w:rsidR="002110C8" w:rsidRDefault="002110C8" w:rsidP="00FD17B9">
            <w:pPr>
              <w:rPr>
                <w:b/>
              </w:rPr>
            </w:pPr>
          </w:p>
          <w:p w14:paraId="19197D0A" w14:textId="77777777" w:rsidR="002110C8" w:rsidRDefault="002110C8" w:rsidP="00FD17B9">
            <w:pPr>
              <w:rPr>
                <w:b/>
              </w:rPr>
            </w:pPr>
          </w:p>
          <w:p w14:paraId="01DE9D29" w14:textId="77777777" w:rsidR="002110C8" w:rsidRDefault="002110C8" w:rsidP="00FD17B9">
            <w:pPr>
              <w:rPr>
                <w:b/>
              </w:rPr>
            </w:pPr>
          </w:p>
          <w:p w14:paraId="543FEE08" w14:textId="77777777" w:rsidR="002110C8" w:rsidRDefault="002110C8" w:rsidP="00FD17B9">
            <w:pPr>
              <w:rPr>
                <w:b/>
              </w:rPr>
            </w:pPr>
          </w:p>
          <w:p w14:paraId="339B9555" w14:textId="77777777" w:rsidR="002110C8" w:rsidRPr="00687F42" w:rsidRDefault="002110C8" w:rsidP="00FD17B9">
            <w:pPr>
              <w:rPr>
                <w:b/>
              </w:rPr>
            </w:pPr>
          </w:p>
          <w:p w14:paraId="72BCA1FC" w14:textId="77777777" w:rsidR="00FD17B9" w:rsidRPr="00687F42" w:rsidRDefault="00FD17B9" w:rsidP="00FD17B9">
            <w:pPr>
              <w:rPr>
                <w:b/>
              </w:rPr>
            </w:pPr>
          </w:p>
          <w:p w14:paraId="499F4505" w14:textId="77777777" w:rsidR="00CC430A" w:rsidRDefault="00CC430A" w:rsidP="00CC430A">
            <w:pP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color w:val="476166" w:themeColor="accent1"/>
                <w:sz w:val="28"/>
                <w:szCs w:val="28"/>
              </w:rPr>
              <w:t>Time table</w:t>
            </w:r>
          </w:p>
          <w:p w14:paraId="7E27B00C" w14:textId="77777777" w:rsidR="00CC430A" w:rsidRPr="00687F42" w:rsidRDefault="00CC430A" w:rsidP="00CC430A">
            <w:pPr>
              <w:rPr>
                <w:b/>
              </w:rPr>
            </w:pPr>
          </w:p>
          <w:tbl>
            <w:tblPr>
              <w:tblStyle w:val="TableGrid"/>
              <w:tblW w:w="15274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350"/>
              <w:gridCol w:w="5755"/>
              <w:gridCol w:w="8169"/>
            </w:tblGrid>
            <w:tr w:rsidR="00CE3811" w14:paraId="52F3C434" w14:textId="77777777" w:rsidTr="00023C64">
              <w:tc>
                <w:tcPr>
                  <w:tcW w:w="1350" w:type="dxa"/>
                </w:tcPr>
                <w:p w14:paraId="5399B764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one</w:t>
                  </w:r>
                </w:p>
                <w:p w14:paraId="4B1D5B0F" w14:textId="77777777" w:rsidR="00023C64" w:rsidRDefault="00023C64" w:rsidP="00FD17B9">
                  <w:pPr>
                    <w:rPr>
                      <w:b/>
                    </w:rPr>
                  </w:pPr>
                </w:p>
              </w:tc>
              <w:tc>
                <w:tcPr>
                  <w:tcW w:w="5755" w:type="dxa"/>
                </w:tcPr>
                <w:p w14:paraId="403B1F39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Finishing color detecting code</w:t>
                  </w:r>
                </w:p>
              </w:tc>
              <w:tc>
                <w:tcPr>
                  <w:tcW w:w="8169" w:type="dxa"/>
                </w:tcPr>
                <w:p w14:paraId="3729A034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8</w:t>
                  </w:r>
                </w:p>
              </w:tc>
            </w:tr>
            <w:tr w:rsidR="00CE3811" w14:paraId="37A78DD5" w14:textId="77777777" w:rsidTr="00023C64">
              <w:tc>
                <w:tcPr>
                  <w:tcW w:w="1350" w:type="dxa"/>
                </w:tcPr>
                <w:p w14:paraId="6CBAEC82" w14:textId="77777777" w:rsidR="00CE3811" w:rsidRDefault="00CE3811" w:rsidP="00F92E5D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two</w:t>
                  </w:r>
                </w:p>
                <w:p w14:paraId="5A102D76" w14:textId="77777777" w:rsidR="00023C64" w:rsidRDefault="00023C64" w:rsidP="00F92E5D">
                  <w:pPr>
                    <w:rPr>
                      <w:b/>
                    </w:rPr>
                  </w:pPr>
                </w:p>
              </w:tc>
              <w:tc>
                <w:tcPr>
                  <w:tcW w:w="5755" w:type="dxa"/>
                </w:tcPr>
                <w:p w14:paraId="39ACF9FC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Finishing shape detecting code</w:t>
                  </w:r>
                </w:p>
              </w:tc>
              <w:tc>
                <w:tcPr>
                  <w:tcW w:w="8169" w:type="dxa"/>
                </w:tcPr>
                <w:p w14:paraId="3BFF0486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9</w:t>
                  </w:r>
                </w:p>
                <w:p w14:paraId="415D6990" w14:textId="77777777" w:rsidR="00CE3811" w:rsidRDefault="00CE3811" w:rsidP="00FD17B9">
                  <w:pPr>
                    <w:rPr>
                      <w:b/>
                    </w:rPr>
                  </w:pPr>
                </w:p>
              </w:tc>
            </w:tr>
            <w:tr w:rsidR="00CE3811" w14:paraId="4AB545C1" w14:textId="77777777" w:rsidTr="00023C64">
              <w:tc>
                <w:tcPr>
                  <w:tcW w:w="1350" w:type="dxa"/>
                </w:tcPr>
                <w:p w14:paraId="31F8FA06" w14:textId="77777777" w:rsidR="00CE3811" w:rsidRDefault="00CE3811" w:rsidP="00F92E5D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three</w:t>
                  </w:r>
                </w:p>
                <w:p w14:paraId="379C8342" w14:textId="77777777" w:rsidR="00023C64" w:rsidRDefault="00023C64" w:rsidP="00F92E5D">
                  <w:pPr>
                    <w:rPr>
                      <w:b/>
                    </w:rPr>
                  </w:pPr>
                </w:p>
              </w:tc>
              <w:tc>
                <w:tcPr>
                  <w:tcW w:w="5755" w:type="dxa"/>
                </w:tcPr>
                <w:p w14:paraId="0A6454F8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Buying remaining parts</w:t>
                  </w:r>
                </w:p>
              </w:tc>
              <w:tc>
                <w:tcPr>
                  <w:tcW w:w="8169" w:type="dxa"/>
                </w:tcPr>
                <w:p w14:paraId="461C6757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10</w:t>
                  </w:r>
                </w:p>
              </w:tc>
            </w:tr>
            <w:tr w:rsidR="00CE3811" w14:paraId="21F6FB79" w14:textId="77777777" w:rsidTr="00023C64">
              <w:tc>
                <w:tcPr>
                  <w:tcW w:w="1350" w:type="dxa"/>
                </w:tcPr>
                <w:p w14:paraId="2741CC17" w14:textId="77777777" w:rsidR="00CE3811" w:rsidRDefault="00CE3811" w:rsidP="00F92E5D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four</w:t>
                  </w:r>
                </w:p>
                <w:p w14:paraId="223F5311" w14:textId="77777777" w:rsidR="00023C64" w:rsidRDefault="00023C64" w:rsidP="00F92E5D">
                  <w:pPr>
                    <w:rPr>
                      <w:b/>
                    </w:rPr>
                  </w:pPr>
                </w:p>
              </w:tc>
              <w:tc>
                <w:tcPr>
                  <w:tcW w:w="5755" w:type="dxa"/>
                </w:tcPr>
                <w:p w14:paraId="72627C4E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3D printing</w:t>
                  </w:r>
                </w:p>
              </w:tc>
              <w:tc>
                <w:tcPr>
                  <w:tcW w:w="8169" w:type="dxa"/>
                </w:tcPr>
                <w:p w14:paraId="4747A0F7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111</w:t>
                  </w:r>
                </w:p>
              </w:tc>
            </w:tr>
            <w:tr w:rsidR="00CE3811" w14:paraId="31489BDD" w14:textId="77777777" w:rsidTr="00023C64">
              <w:tc>
                <w:tcPr>
                  <w:tcW w:w="1350" w:type="dxa"/>
                </w:tcPr>
                <w:p w14:paraId="1B1A1F56" w14:textId="77777777" w:rsidR="00CE3811" w:rsidRDefault="00CE3811" w:rsidP="00F92E5D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five</w:t>
                  </w:r>
                </w:p>
                <w:p w14:paraId="5430D991" w14:textId="77777777" w:rsidR="00023C64" w:rsidRDefault="00023C64" w:rsidP="00F92E5D">
                  <w:pPr>
                    <w:rPr>
                      <w:b/>
                    </w:rPr>
                  </w:pPr>
                </w:p>
              </w:tc>
              <w:tc>
                <w:tcPr>
                  <w:tcW w:w="5755" w:type="dxa"/>
                </w:tcPr>
                <w:p w14:paraId="711779C6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Assembling hardware design and testing</w:t>
                  </w:r>
                </w:p>
              </w:tc>
              <w:tc>
                <w:tcPr>
                  <w:tcW w:w="8169" w:type="dxa"/>
                </w:tcPr>
                <w:p w14:paraId="2CA78290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12</w:t>
                  </w:r>
                </w:p>
              </w:tc>
            </w:tr>
            <w:tr w:rsidR="00CE3811" w14:paraId="291B6875" w14:textId="77777777" w:rsidTr="00023C64">
              <w:tc>
                <w:tcPr>
                  <w:tcW w:w="1350" w:type="dxa"/>
                </w:tcPr>
                <w:p w14:paraId="4990470D" w14:textId="77777777" w:rsidR="00CE3811" w:rsidRDefault="00CE3811" w:rsidP="00F92E5D">
                  <w:pPr>
                    <w:rPr>
                      <w:b/>
                    </w:rPr>
                  </w:pPr>
                  <w:r>
                    <w:rPr>
                      <w:b/>
                    </w:rPr>
                    <w:t>Phase six</w:t>
                  </w:r>
                </w:p>
              </w:tc>
              <w:tc>
                <w:tcPr>
                  <w:tcW w:w="5755" w:type="dxa"/>
                </w:tcPr>
                <w:p w14:paraId="3F02886D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 xml:space="preserve">Finishing and testing the code for hardware parts using </w:t>
                  </w:r>
                  <w:proofErr w:type="spellStart"/>
                  <w:r>
                    <w:rPr>
                      <w:b/>
                    </w:rPr>
                    <w:t>pyfirmata</w:t>
                  </w:r>
                  <w:proofErr w:type="spellEnd"/>
                  <w:r>
                    <w:rPr>
                      <w:b/>
                    </w:rPr>
                    <w:t xml:space="preserve"> and inking it with </w:t>
                  </w:r>
                  <w:proofErr w:type="spellStart"/>
                  <w:r>
                    <w:rPr>
                      <w:b/>
                    </w:rPr>
                    <w:t>openCV</w:t>
                  </w:r>
                  <w:proofErr w:type="spellEnd"/>
                  <w:r>
                    <w:rPr>
                      <w:b/>
                    </w:rPr>
                    <w:t xml:space="preserve"> code</w:t>
                  </w:r>
                </w:p>
                <w:p w14:paraId="5F389B1B" w14:textId="77777777" w:rsidR="00023C64" w:rsidRDefault="00023C64" w:rsidP="00FD17B9">
                  <w:pPr>
                    <w:rPr>
                      <w:b/>
                    </w:rPr>
                  </w:pPr>
                </w:p>
              </w:tc>
              <w:tc>
                <w:tcPr>
                  <w:tcW w:w="8169" w:type="dxa"/>
                </w:tcPr>
                <w:p w14:paraId="19A34F06" w14:textId="77777777" w:rsidR="00CE3811" w:rsidRDefault="00CE3811" w:rsidP="00FD17B9">
                  <w:pPr>
                    <w:rPr>
                      <w:b/>
                    </w:rPr>
                  </w:pPr>
                  <w:r>
                    <w:rPr>
                      <w:b/>
                    </w:rPr>
                    <w:t>Week 13</w:t>
                  </w:r>
                </w:p>
              </w:tc>
            </w:tr>
          </w:tbl>
          <w:p w14:paraId="1B830ABA" w14:textId="77777777" w:rsidR="00FD17B9" w:rsidRPr="00687F42" w:rsidRDefault="00FD17B9" w:rsidP="00FD17B9">
            <w:pPr>
              <w:rPr>
                <w:b/>
              </w:rPr>
            </w:pPr>
          </w:p>
        </w:tc>
        <w:tc>
          <w:tcPr>
            <w:tcW w:w="1079" w:type="dxa"/>
          </w:tcPr>
          <w:p w14:paraId="0D3F3A38" w14:textId="77777777" w:rsidR="0048120C" w:rsidRDefault="0048120C"/>
        </w:tc>
      </w:tr>
      <w:tr w:rsidR="0048120C" w14:paraId="2204274A" w14:textId="77777777" w:rsidTr="00185F4A">
        <w:trPr>
          <w:trHeight w:val="339"/>
        </w:trPr>
        <w:tc>
          <w:tcPr>
            <w:tcW w:w="2158" w:type="dxa"/>
            <w:gridSpan w:val="2"/>
          </w:tcPr>
          <w:p w14:paraId="6F8D99C0" w14:textId="77777777" w:rsidR="0048120C" w:rsidRDefault="0048120C"/>
        </w:tc>
        <w:tc>
          <w:tcPr>
            <w:tcW w:w="2158" w:type="dxa"/>
          </w:tcPr>
          <w:p w14:paraId="265042D4" w14:textId="77777777" w:rsidR="0048120C" w:rsidRDefault="0048120C"/>
        </w:tc>
        <w:tc>
          <w:tcPr>
            <w:tcW w:w="2158" w:type="dxa"/>
          </w:tcPr>
          <w:p w14:paraId="70207E07" w14:textId="77777777" w:rsidR="0048120C" w:rsidRDefault="0048120C"/>
        </w:tc>
        <w:tc>
          <w:tcPr>
            <w:tcW w:w="2158" w:type="dxa"/>
          </w:tcPr>
          <w:p w14:paraId="298FC988" w14:textId="77777777" w:rsidR="0048120C" w:rsidRDefault="0048120C"/>
        </w:tc>
        <w:tc>
          <w:tcPr>
            <w:tcW w:w="2158" w:type="dxa"/>
            <w:gridSpan w:val="2"/>
          </w:tcPr>
          <w:p w14:paraId="0C332AF8" w14:textId="77777777" w:rsidR="0048120C" w:rsidRDefault="0048120C"/>
        </w:tc>
      </w:tr>
      <w:tr w:rsidR="0048120C" w14:paraId="3EC62BD9" w14:textId="77777777" w:rsidTr="00185F4A">
        <w:tc>
          <w:tcPr>
            <w:tcW w:w="1079" w:type="dxa"/>
          </w:tcPr>
          <w:p w14:paraId="14640865" w14:textId="77777777" w:rsidR="0048120C" w:rsidRDefault="0048120C"/>
        </w:tc>
        <w:tc>
          <w:tcPr>
            <w:tcW w:w="8632" w:type="dxa"/>
            <w:gridSpan w:val="5"/>
          </w:tcPr>
          <w:p w14:paraId="5CA2BB3E" w14:textId="77777777" w:rsidR="00CE3811" w:rsidRDefault="00CE3811">
            <w:pPr>
              <w:rPr>
                <w:noProof/>
              </w:rPr>
            </w:pPr>
          </w:p>
          <w:p w14:paraId="69F62E56" w14:textId="77777777" w:rsidR="00CE3811" w:rsidRDefault="002110C8" w:rsidP="002110C8">
            <w:pPr>
              <w:pStyle w:val="Heading5"/>
              <w:rPr>
                <w:noProof/>
              </w:rPr>
            </w:pPr>
            <w:r>
              <w:rPr>
                <w:noProof/>
              </w:rPr>
              <w:t>BUDGET</w:t>
            </w:r>
          </w:p>
          <w:p w14:paraId="245C79E7" w14:textId="77777777" w:rsidR="002110C8" w:rsidRDefault="002110C8" w:rsidP="002110C8">
            <w:r>
              <w:t xml:space="preserve">      </w:t>
            </w:r>
          </w:p>
          <w:p w14:paraId="0ABD5289" w14:textId="77777777" w:rsidR="003D3AA8" w:rsidRPr="002110C8" w:rsidRDefault="002110C8" w:rsidP="002110C8">
            <w:pPr>
              <w:pStyle w:val="Text"/>
            </w:pPr>
            <w:r>
              <w:t xml:space="preserve">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765"/>
              <w:gridCol w:w="3780"/>
            </w:tblGrid>
            <w:tr w:rsidR="003D3AA8" w14:paraId="4268446C" w14:textId="77777777" w:rsidTr="004E518C">
              <w:trPr>
                <w:trHeight w:val="708"/>
              </w:trPr>
              <w:tc>
                <w:tcPr>
                  <w:tcW w:w="4765" w:type="dxa"/>
                </w:tcPr>
                <w:p w14:paraId="1C140D6A" w14:textId="77777777" w:rsidR="003D3AA8" w:rsidRDefault="003D3AA8" w:rsidP="002110C8">
                  <w:pPr>
                    <w:pStyle w:val="Text"/>
                  </w:pPr>
                  <w:r>
                    <w:t>Power supply 12v-10A</w:t>
                  </w:r>
                </w:p>
              </w:tc>
              <w:tc>
                <w:tcPr>
                  <w:tcW w:w="3780" w:type="dxa"/>
                </w:tcPr>
                <w:p w14:paraId="48536576" w14:textId="22FC77A1" w:rsidR="003D3AA8" w:rsidRDefault="0031387B" w:rsidP="002110C8">
                  <w:pPr>
                    <w:pStyle w:val="Text"/>
                  </w:pPr>
                  <w:r>
                    <w:t>270</w:t>
                  </w:r>
                </w:p>
              </w:tc>
            </w:tr>
            <w:tr w:rsidR="003D3AA8" w14:paraId="731B9121" w14:textId="77777777" w:rsidTr="004E518C">
              <w:trPr>
                <w:trHeight w:val="347"/>
              </w:trPr>
              <w:tc>
                <w:tcPr>
                  <w:tcW w:w="4765" w:type="dxa"/>
                </w:tcPr>
                <w:p w14:paraId="3515B3EF" w14:textId="77777777" w:rsidR="003D3AA8" w:rsidRDefault="003D3AA8" w:rsidP="002110C8">
                  <w:pPr>
                    <w:pStyle w:val="Text"/>
                  </w:pPr>
                  <w:r>
                    <w:t>Lead screw nut 8mm</w:t>
                  </w:r>
                </w:p>
              </w:tc>
              <w:tc>
                <w:tcPr>
                  <w:tcW w:w="3780" w:type="dxa"/>
                </w:tcPr>
                <w:p w14:paraId="1CA4A35B" w14:textId="6024EF2A" w:rsidR="003D3AA8" w:rsidRDefault="00442710" w:rsidP="002110C8">
                  <w:pPr>
                    <w:pStyle w:val="Text"/>
                  </w:pPr>
                  <w:r>
                    <w:t>200</w:t>
                  </w:r>
                </w:p>
              </w:tc>
            </w:tr>
            <w:tr w:rsidR="003D3AA8" w14:paraId="4E89D0C0" w14:textId="77777777" w:rsidTr="004E518C">
              <w:trPr>
                <w:trHeight w:val="708"/>
              </w:trPr>
              <w:tc>
                <w:tcPr>
                  <w:tcW w:w="4765" w:type="dxa"/>
                </w:tcPr>
                <w:p w14:paraId="039B8C3D" w14:textId="77777777" w:rsidR="003D3AA8" w:rsidRDefault="003D3AA8" w:rsidP="002110C8">
                  <w:pPr>
                    <w:pStyle w:val="Text"/>
                  </w:pPr>
                  <w:r>
                    <w:t>Gripper Robotic Arm 2 DOF</w:t>
                  </w:r>
                </w:p>
              </w:tc>
              <w:tc>
                <w:tcPr>
                  <w:tcW w:w="3780" w:type="dxa"/>
                </w:tcPr>
                <w:p w14:paraId="015FAD59" w14:textId="43DFBCA1" w:rsidR="003D3AA8" w:rsidRDefault="004E518C" w:rsidP="002110C8">
                  <w:pPr>
                    <w:pStyle w:val="Text"/>
                  </w:pPr>
                  <w:r>
                    <w:t>150</w:t>
                  </w:r>
                </w:p>
              </w:tc>
            </w:tr>
            <w:tr w:rsidR="003D3AA8" w14:paraId="238DACFE" w14:textId="77777777" w:rsidTr="004E518C">
              <w:trPr>
                <w:trHeight w:val="347"/>
              </w:trPr>
              <w:tc>
                <w:tcPr>
                  <w:tcW w:w="4765" w:type="dxa"/>
                </w:tcPr>
                <w:p w14:paraId="181A300B" w14:textId="3DC2BA45" w:rsidR="007044DD" w:rsidRDefault="003D3AA8" w:rsidP="007044DD">
                  <w:pPr>
                    <w:pStyle w:val="Text"/>
                    <w:tabs>
                      <w:tab w:val="left" w:pos="2484"/>
                    </w:tabs>
                  </w:pPr>
                  <w:r>
                    <w:t>Jumper Wires</w:t>
                  </w:r>
                  <w:r w:rsidR="007044DD">
                    <w:tab/>
                  </w:r>
                </w:p>
              </w:tc>
              <w:tc>
                <w:tcPr>
                  <w:tcW w:w="3780" w:type="dxa"/>
                </w:tcPr>
                <w:p w14:paraId="3FB1D037" w14:textId="6560A71C" w:rsidR="003D3AA8" w:rsidRDefault="004E518C" w:rsidP="002110C8">
                  <w:pPr>
                    <w:pStyle w:val="Text"/>
                  </w:pPr>
                  <w:r>
                    <w:t>25</w:t>
                  </w:r>
                </w:p>
              </w:tc>
            </w:tr>
            <w:tr w:rsidR="003D3AA8" w14:paraId="71B4D669" w14:textId="77777777" w:rsidTr="004E518C">
              <w:trPr>
                <w:trHeight w:val="347"/>
              </w:trPr>
              <w:tc>
                <w:tcPr>
                  <w:tcW w:w="4765" w:type="dxa"/>
                </w:tcPr>
                <w:p w14:paraId="0219DB9C" w14:textId="77777777" w:rsidR="003D3AA8" w:rsidRDefault="003D3AA8" w:rsidP="002110C8">
                  <w:pPr>
                    <w:pStyle w:val="Text"/>
                  </w:pPr>
                  <w:r>
                    <w:t>Self-Aligning flange bearing(vertical-8mm)</w:t>
                  </w:r>
                </w:p>
              </w:tc>
              <w:tc>
                <w:tcPr>
                  <w:tcW w:w="3780" w:type="dxa"/>
                </w:tcPr>
                <w:p w14:paraId="350A92F7" w14:textId="30678465" w:rsidR="003D3AA8" w:rsidRDefault="0031387B" w:rsidP="002110C8">
                  <w:pPr>
                    <w:pStyle w:val="Text"/>
                  </w:pPr>
                  <w:r>
                    <w:t>175</w:t>
                  </w:r>
                </w:p>
              </w:tc>
            </w:tr>
            <w:tr w:rsidR="003D3AA8" w14:paraId="64230F73" w14:textId="77777777" w:rsidTr="004E518C">
              <w:trPr>
                <w:trHeight w:val="347"/>
              </w:trPr>
              <w:tc>
                <w:tcPr>
                  <w:tcW w:w="4765" w:type="dxa"/>
                </w:tcPr>
                <w:p w14:paraId="41927254" w14:textId="77777777" w:rsidR="003D3AA8" w:rsidRDefault="003D3AA8" w:rsidP="002110C8">
                  <w:pPr>
                    <w:pStyle w:val="Text"/>
                  </w:pPr>
                  <w:r>
                    <w:t>Shaft End S</w:t>
                  </w:r>
                  <w:r w:rsidR="004E518C">
                    <w:t>upport SK8 (Vertical-8mm)</w:t>
                  </w:r>
                </w:p>
              </w:tc>
              <w:tc>
                <w:tcPr>
                  <w:tcW w:w="3780" w:type="dxa"/>
                </w:tcPr>
                <w:p w14:paraId="2A38E7D8" w14:textId="17757169" w:rsidR="003D3AA8" w:rsidRDefault="00442710" w:rsidP="002110C8">
                  <w:pPr>
                    <w:pStyle w:val="Text"/>
                  </w:pPr>
                  <w:r>
                    <w:t>200</w:t>
                  </w:r>
                </w:p>
              </w:tc>
            </w:tr>
            <w:tr w:rsidR="003D3AA8" w14:paraId="22909E6A" w14:textId="77777777" w:rsidTr="004E518C">
              <w:trPr>
                <w:trHeight w:val="360"/>
              </w:trPr>
              <w:tc>
                <w:tcPr>
                  <w:tcW w:w="4765" w:type="dxa"/>
                </w:tcPr>
                <w:p w14:paraId="373E7026" w14:textId="77777777" w:rsidR="003D3AA8" w:rsidRDefault="004E518C" w:rsidP="002110C8">
                  <w:pPr>
                    <w:pStyle w:val="Text"/>
                  </w:pPr>
                  <w:r>
                    <w:t>8mm Lead Screw Nut housing</w:t>
                  </w:r>
                </w:p>
                <w:p w14:paraId="5F13F650" w14:textId="77777777" w:rsidR="007044DD" w:rsidRDefault="007044DD" w:rsidP="002110C8">
                  <w:pPr>
                    <w:pStyle w:val="Text"/>
                  </w:pPr>
                  <w:r>
                    <w:t>DRV 8825 Motor Driver</w:t>
                  </w:r>
                </w:p>
                <w:p w14:paraId="3BE3710F" w14:textId="77777777" w:rsidR="007044DD" w:rsidRDefault="007044DD" w:rsidP="002110C8">
                  <w:pPr>
                    <w:pStyle w:val="Text"/>
                  </w:pPr>
                  <w:r>
                    <w:t>Stepper Motor</w:t>
                  </w:r>
                </w:p>
                <w:p w14:paraId="43D10684" w14:textId="77777777" w:rsidR="007044DD" w:rsidRDefault="007044DD" w:rsidP="002110C8">
                  <w:pPr>
                    <w:pStyle w:val="Text"/>
                  </w:pPr>
                  <w:r>
                    <w:t>Coupler</w:t>
                  </w:r>
                </w:p>
                <w:p w14:paraId="64D13283" w14:textId="77777777" w:rsidR="007044DD" w:rsidRDefault="007044DD" w:rsidP="002110C8">
                  <w:pPr>
                    <w:pStyle w:val="Text"/>
                  </w:pPr>
                  <w:r>
                    <w:t>CNC Cutting</w:t>
                  </w:r>
                </w:p>
                <w:p w14:paraId="3612EE39" w14:textId="77777777" w:rsidR="007044DD" w:rsidRDefault="007044DD" w:rsidP="002110C8">
                  <w:pPr>
                    <w:pStyle w:val="Text"/>
                  </w:pPr>
                  <w:r>
                    <w:t>Stainless Steel Shafts</w:t>
                  </w:r>
                </w:p>
                <w:p w14:paraId="4446E2D2" w14:textId="77777777" w:rsidR="007044DD" w:rsidRDefault="0031387B" w:rsidP="002110C8">
                  <w:pPr>
                    <w:pStyle w:val="Text"/>
                  </w:pPr>
                  <w:r>
                    <w:t>Screws</w:t>
                  </w:r>
                </w:p>
                <w:p w14:paraId="60276DBC" w14:textId="77777777" w:rsidR="0031387B" w:rsidRDefault="0031387B" w:rsidP="002110C8">
                  <w:pPr>
                    <w:pStyle w:val="Text"/>
                  </w:pPr>
                  <w:r>
                    <w:t>1mm Wires</w:t>
                  </w:r>
                </w:p>
                <w:p w14:paraId="3E47A72E" w14:textId="77777777" w:rsidR="0031387B" w:rsidRDefault="0031387B" w:rsidP="002110C8">
                  <w:pPr>
                    <w:pStyle w:val="Text"/>
                  </w:pPr>
                  <w:r>
                    <w:t>Plug</w:t>
                  </w:r>
                </w:p>
                <w:p w14:paraId="776AD4B6" w14:textId="77777777" w:rsidR="0031387B" w:rsidRDefault="0031387B" w:rsidP="002110C8">
                  <w:pPr>
                    <w:pStyle w:val="Text"/>
                  </w:pPr>
                  <w:r>
                    <w:t>Capacitors</w:t>
                  </w:r>
                </w:p>
                <w:p w14:paraId="3014A1A5" w14:textId="4474D53C" w:rsidR="00442710" w:rsidRDefault="00442710" w:rsidP="002110C8">
                  <w:pPr>
                    <w:pStyle w:val="Text"/>
                  </w:pPr>
                  <w:r>
                    <w:t xml:space="preserve">Servo </w:t>
                  </w:r>
                </w:p>
              </w:tc>
              <w:tc>
                <w:tcPr>
                  <w:tcW w:w="3780" w:type="dxa"/>
                </w:tcPr>
                <w:p w14:paraId="30FC7AF0" w14:textId="778624B6" w:rsidR="003D3AA8" w:rsidRDefault="004E518C" w:rsidP="002110C8">
                  <w:pPr>
                    <w:pStyle w:val="Text"/>
                  </w:pPr>
                  <w:r>
                    <w:t>220</w:t>
                  </w:r>
                </w:p>
                <w:p w14:paraId="7D27F428" w14:textId="31CB0B8B" w:rsidR="007044DD" w:rsidRDefault="0031387B" w:rsidP="002110C8">
                  <w:pPr>
                    <w:pStyle w:val="Text"/>
                  </w:pPr>
                  <w:r>
                    <w:t>490</w:t>
                  </w:r>
                </w:p>
                <w:p w14:paraId="6AB92D50" w14:textId="22F637A3" w:rsidR="007044DD" w:rsidRDefault="00442710" w:rsidP="002110C8">
                  <w:pPr>
                    <w:pStyle w:val="Text"/>
                  </w:pPr>
                  <w:r>
                    <w:t>400</w:t>
                  </w:r>
                </w:p>
                <w:p w14:paraId="5CCA23F9" w14:textId="33A6FE42" w:rsidR="007044DD" w:rsidRDefault="00442710" w:rsidP="002110C8">
                  <w:pPr>
                    <w:pStyle w:val="Text"/>
                  </w:pPr>
                  <w:r>
                    <w:t>200</w:t>
                  </w:r>
                </w:p>
                <w:p w14:paraId="7A1CC9BE" w14:textId="6E590E7D" w:rsidR="007044DD" w:rsidRDefault="00442710" w:rsidP="007044DD">
                  <w:pPr>
                    <w:pStyle w:val="Text"/>
                  </w:pPr>
                  <w:r>
                    <w:t>100</w:t>
                  </w:r>
                </w:p>
                <w:p w14:paraId="2443CAA3" w14:textId="73402CC2" w:rsidR="007044DD" w:rsidRDefault="00442710" w:rsidP="007044DD">
                  <w:pPr>
                    <w:pStyle w:val="Text"/>
                  </w:pPr>
                  <w:r>
                    <w:t>150</w:t>
                  </w:r>
                </w:p>
                <w:p w14:paraId="2701ADB0" w14:textId="538ED816" w:rsidR="0031387B" w:rsidRDefault="0031387B" w:rsidP="007044DD">
                  <w:pPr>
                    <w:pStyle w:val="Text"/>
                  </w:pPr>
                  <w:r>
                    <w:t>35</w:t>
                  </w:r>
                </w:p>
                <w:p w14:paraId="2A04A434" w14:textId="5F1DA634" w:rsidR="0031387B" w:rsidRDefault="0031387B" w:rsidP="007044DD">
                  <w:pPr>
                    <w:pStyle w:val="Text"/>
                  </w:pPr>
                  <w:r>
                    <w:t>20</w:t>
                  </w:r>
                </w:p>
                <w:p w14:paraId="0F7DFFEC" w14:textId="0CD9FD75" w:rsidR="0031387B" w:rsidRDefault="0031387B" w:rsidP="007044DD">
                  <w:pPr>
                    <w:pStyle w:val="Text"/>
                  </w:pPr>
                  <w:r>
                    <w:t>15</w:t>
                  </w:r>
                </w:p>
                <w:p w14:paraId="46146869" w14:textId="4EF4FB12" w:rsidR="0031387B" w:rsidRDefault="0031387B" w:rsidP="007044DD">
                  <w:pPr>
                    <w:pStyle w:val="Text"/>
                  </w:pPr>
                  <w:r>
                    <w:t>5</w:t>
                  </w:r>
                </w:p>
                <w:p w14:paraId="2750ADE5" w14:textId="3075E650" w:rsidR="00442710" w:rsidRDefault="00442710" w:rsidP="007044DD">
                  <w:pPr>
                    <w:pStyle w:val="Text"/>
                  </w:pPr>
                  <w:r>
                    <w:t>200</w:t>
                  </w:r>
                </w:p>
                <w:p w14:paraId="2289FBE1" w14:textId="277A921B" w:rsidR="007044DD" w:rsidRDefault="007044DD" w:rsidP="007044DD">
                  <w:pPr>
                    <w:pStyle w:val="Text"/>
                  </w:pPr>
                </w:p>
              </w:tc>
            </w:tr>
          </w:tbl>
          <w:p w14:paraId="2119FA6A" w14:textId="77777777" w:rsidR="002110C8" w:rsidRPr="002110C8" w:rsidRDefault="002110C8" w:rsidP="002110C8">
            <w:pPr>
              <w:pStyle w:val="Text"/>
            </w:pPr>
          </w:p>
          <w:p w14:paraId="7CA866EE" w14:textId="681A5593" w:rsidR="002110C8" w:rsidRDefault="004E518C" w:rsidP="002110C8">
            <w:pPr>
              <w:pStyle w:val="Text"/>
            </w:pPr>
            <w:r>
              <w:t xml:space="preserve">Total                                                               </w:t>
            </w:r>
            <w:r w:rsidR="00442710">
              <w:t xml:space="preserve">2855 </w:t>
            </w:r>
            <w:r>
              <w:t>L.E</w:t>
            </w:r>
          </w:p>
          <w:p w14:paraId="6381C207" w14:textId="77777777" w:rsidR="002110C8" w:rsidRDefault="002110C8" w:rsidP="002110C8">
            <w:pPr>
              <w:pStyle w:val="Text"/>
            </w:pPr>
          </w:p>
          <w:p w14:paraId="03FD7345" w14:textId="77777777" w:rsidR="004E518C" w:rsidRDefault="004E518C" w:rsidP="002110C8">
            <w:pPr>
              <w:pStyle w:val="Text"/>
            </w:pPr>
          </w:p>
          <w:p w14:paraId="2D3BC0AF" w14:textId="77777777" w:rsidR="00FA2DF6" w:rsidRDefault="00FA2DF6" w:rsidP="002110C8">
            <w:pPr>
              <w:pStyle w:val="Text"/>
            </w:pPr>
          </w:p>
          <w:p w14:paraId="685BD044" w14:textId="77777777" w:rsidR="00FA2DF6" w:rsidRDefault="00FA2DF6" w:rsidP="002110C8">
            <w:pPr>
              <w:pStyle w:val="Text"/>
            </w:pPr>
          </w:p>
          <w:p w14:paraId="2551A09D" w14:textId="77777777" w:rsidR="004E518C" w:rsidRDefault="00A73F08" w:rsidP="00A73F08">
            <w:pPr>
              <w:pStyle w:val="Heading5"/>
            </w:pPr>
            <w:r>
              <w:t>NEXT STEP</w:t>
            </w:r>
          </w:p>
          <w:p w14:paraId="478B6DB1" w14:textId="77777777" w:rsidR="00A73F08" w:rsidRDefault="00A73F08" w:rsidP="00A73F08"/>
          <w:p w14:paraId="4AFC0427" w14:textId="77777777" w:rsidR="007F4C41" w:rsidRDefault="007F4C41" w:rsidP="00A73F08"/>
          <w:p w14:paraId="413838BD" w14:textId="77777777" w:rsidR="00A73F08" w:rsidRDefault="007F4C41" w:rsidP="00A73F08">
            <w:pPr>
              <w:pStyle w:val="ListParagraph"/>
              <w:numPr>
                <w:ilvl w:val="0"/>
                <w:numId w:val="13"/>
              </w:numPr>
            </w:pPr>
            <w:r>
              <w:t>Making it more ready for dealing with a larger number of products with fast response.</w:t>
            </w:r>
          </w:p>
          <w:p w14:paraId="24E58C12" w14:textId="77777777" w:rsidR="007F4C41" w:rsidRDefault="007F4C41" w:rsidP="00A73F08">
            <w:pPr>
              <w:pStyle w:val="ListParagraph"/>
              <w:numPr>
                <w:ilvl w:val="0"/>
                <w:numId w:val="13"/>
              </w:numPr>
            </w:pPr>
            <w:r>
              <w:t>Being more sensitive to color shades and shapes.</w:t>
            </w:r>
          </w:p>
          <w:p w14:paraId="153B471D" w14:textId="77777777" w:rsidR="007F4C41" w:rsidRDefault="007F4C41" w:rsidP="00A73F08">
            <w:pPr>
              <w:pStyle w:val="ListParagraph"/>
              <w:numPr>
                <w:ilvl w:val="0"/>
                <w:numId w:val="13"/>
              </w:numPr>
            </w:pPr>
            <w:r>
              <w:t>Adding the ability to move smoothly in all directions.</w:t>
            </w:r>
          </w:p>
          <w:p w14:paraId="1E23DC55" w14:textId="77777777" w:rsidR="00FA2DF6" w:rsidRDefault="00FA2DF6" w:rsidP="00A73F08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Using a more accurate hardware parts as camera to improve efficiency.</w:t>
            </w:r>
          </w:p>
          <w:p w14:paraId="60C87694" w14:textId="77777777" w:rsidR="00FA2DF6" w:rsidRPr="00A73F08" w:rsidRDefault="00FA2DF6" w:rsidP="00FA2DF6">
            <w:pPr>
              <w:ind w:left="360"/>
            </w:pPr>
          </w:p>
          <w:p w14:paraId="0579F378" w14:textId="77777777" w:rsidR="00CE3811" w:rsidRDefault="00CE3811">
            <w:pPr>
              <w:rPr>
                <w:noProof/>
              </w:rPr>
            </w:pPr>
          </w:p>
          <w:p w14:paraId="327E050E" w14:textId="77777777" w:rsidR="00CE3811" w:rsidRDefault="00CE3811">
            <w:pPr>
              <w:rPr>
                <w:noProof/>
              </w:rPr>
            </w:pPr>
          </w:p>
          <w:p w14:paraId="2794C859" w14:textId="77777777" w:rsidR="00113DEE" w:rsidRDefault="00113DEE">
            <w:pPr>
              <w:rPr>
                <w:noProof/>
              </w:rPr>
            </w:pPr>
          </w:p>
          <w:p w14:paraId="11D6C524" w14:textId="77777777" w:rsidR="00113DEE" w:rsidRDefault="00113DEE">
            <w:pPr>
              <w:rPr>
                <w:noProof/>
              </w:rPr>
            </w:pPr>
          </w:p>
          <w:p w14:paraId="7755C280" w14:textId="77777777" w:rsidR="00113DEE" w:rsidRDefault="00113DEE">
            <w:pPr>
              <w:rPr>
                <w:noProof/>
              </w:rPr>
            </w:pPr>
          </w:p>
          <w:p w14:paraId="3013B332" w14:textId="77777777" w:rsidR="00113DEE" w:rsidRDefault="00113DEE">
            <w:pPr>
              <w:rPr>
                <w:noProof/>
              </w:rPr>
            </w:pPr>
          </w:p>
          <w:p w14:paraId="7ECE4107" w14:textId="77777777" w:rsidR="00113DEE" w:rsidRDefault="00113DEE">
            <w:pPr>
              <w:rPr>
                <w:noProof/>
              </w:rPr>
            </w:pPr>
          </w:p>
          <w:p w14:paraId="49A1AEC4" w14:textId="77777777" w:rsidR="00113DEE" w:rsidRDefault="00113DEE">
            <w:pPr>
              <w:rPr>
                <w:noProof/>
              </w:rPr>
            </w:pPr>
          </w:p>
          <w:p w14:paraId="5ABA6D8B" w14:textId="77777777" w:rsidR="00113DEE" w:rsidRDefault="00113DEE">
            <w:pPr>
              <w:rPr>
                <w:noProof/>
              </w:rPr>
            </w:pPr>
          </w:p>
          <w:p w14:paraId="3D094D41" w14:textId="77777777" w:rsidR="00113DEE" w:rsidRDefault="00113DEE">
            <w:pPr>
              <w:rPr>
                <w:noProof/>
              </w:rPr>
            </w:pPr>
          </w:p>
          <w:p w14:paraId="28E595B3" w14:textId="77777777" w:rsidR="00113DEE" w:rsidRDefault="00113DEE">
            <w:pPr>
              <w:rPr>
                <w:noProof/>
              </w:rPr>
            </w:pPr>
          </w:p>
          <w:p w14:paraId="0AACBAC3" w14:textId="77777777" w:rsidR="00CE3811" w:rsidRDefault="004B4AE9" w:rsidP="00703707">
            <w:pPr>
              <w:pStyle w:val="Heading5"/>
              <w:rPr>
                <w:noProof/>
              </w:rPr>
            </w:pPr>
            <w:r>
              <w:rPr>
                <w:noProof/>
              </w:rPr>
              <w:t>APENDIX</w:t>
            </w:r>
          </w:p>
          <w:p w14:paraId="1F85904D" w14:textId="77777777" w:rsidR="00CE3811" w:rsidRDefault="00CE3811">
            <w:pPr>
              <w:rPr>
                <w:noProof/>
              </w:rPr>
            </w:pPr>
          </w:p>
          <w:p w14:paraId="61FD9C0F" w14:textId="77777777" w:rsidR="00CE3811" w:rsidRDefault="00FA2DF6" w:rsidP="00FA2DF6">
            <w:pPr>
              <w:pStyle w:val="Heading4"/>
              <w:numPr>
                <w:ilvl w:val="0"/>
                <w:numId w:val="14"/>
              </w:numPr>
              <w:jc w:val="left"/>
            </w:pPr>
            <w:r>
              <w:t>Circuit:</w:t>
            </w:r>
          </w:p>
        </w:tc>
        <w:tc>
          <w:tcPr>
            <w:tcW w:w="1079" w:type="dxa"/>
          </w:tcPr>
          <w:p w14:paraId="5958CD3B" w14:textId="77777777" w:rsidR="0048120C" w:rsidRDefault="0048120C"/>
        </w:tc>
      </w:tr>
    </w:tbl>
    <w:p w14:paraId="538CEE63" w14:textId="77777777" w:rsidR="0048120C" w:rsidRDefault="00113DEE">
      <w:r>
        <w:rPr>
          <w:noProof/>
        </w:rPr>
        <w:drawing>
          <wp:inline distT="0" distB="0" distL="0" distR="0" wp14:anchorId="33B94A56" wp14:editId="666593FD">
            <wp:extent cx="6499860" cy="412806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ircuit desig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812" cy="41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1B89" w14:textId="77777777" w:rsidR="00CE3811" w:rsidRDefault="00CE3811"/>
    <w:p w14:paraId="4607533A" w14:textId="77777777" w:rsidR="00CE3811" w:rsidRDefault="00CE3811"/>
    <w:p w14:paraId="2210A699" w14:textId="77777777" w:rsidR="00CE3811" w:rsidRDefault="00CE3811"/>
    <w:p w14:paraId="73D3FCD7" w14:textId="77777777" w:rsidR="00CE3811" w:rsidRDefault="00FA2DF6" w:rsidP="00FA2DF6">
      <w:pPr>
        <w:pStyle w:val="Heading5"/>
        <w:numPr>
          <w:ilvl w:val="0"/>
          <w:numId w:val="14"/>
        </w:numPr>
      </w:pPr>
      <w:r>
        <w:t>Additional references</w:t>
      </w:r>
    </w:p>
    <w:p w14:paraId="2697CC54" w14:textId="77777777" w:rsidR="00703707" w:rsidRDefault="00703707" w:rsidP="00703707"/>
    <w:p w14:paraId="28866EAF" w14:textId="77777777" w:rsidR="00703707" w:rsidRPr="00703707" w:rsidRDefault="00703707" w:rsidP="00703707">
      <w:r>
        <w:t xml:space="preserve">                         Color detection:</w:t>
      </w:r>
    </w:p>
    <w:p w14:paraId="485103F1" w14:textId="77777777" w:rsidR="00FA2DF6" w:rsidRDefault="00C65826" w:rsidP="00FA2DF6">
      <w:pPr>
        <w:ind w:left="1440"/>
      </w:pPr>
      <w:hyperlink r:id="rId16" w:history="1">
        <w:r w:rsidR="00FA2DF6" w:rsidRPr="00E73BF3">
          <w:rPr>
            <w:rStyle w:val="Hyperlink"/>
          </w:rPr>
          <w:t>https://pyimagesearch.com/2014/08/04/opencv-python-color-detection/</w:t>
        </w:r>
      </w:hyperlink>
    </w:p>
    <w:p w14:paraId="6711229E" w14:textId="77777777" w:rsidR="00703707" w:rsidRDefault="00703707" w:rsidP="00FA2DF6">
      <w:pPr>
        <w:ind w:left="1440"/>
      </w:pPr>
      <w:r>
        <w:t xml:space="preserve">Motor driver Arduino and </w:t>
      </w:r>
      <w:proofErr w:type="spellStart"/>
      <w:r>
        <w:t>Pyfirmata</w:t>
      </w:r>
      <w:proofErr w:type="spellEnd"/>
      <w:r>
        <w:t xml:space="preserve"> codes:</w:t>
      </w:r>
    </w:p>
    <w:p w14:paraId="176A0116" w14:textId="77777777" w:rsidR="00FA2DF6" w:rsidRDefault="00C65826" w:rsidP="00FA2DF6">
      <w:pPr>
        <w:ind w:left="1440"/>
      </w:pPr>
      <w:hyperlink r:id="rId17" w:history="1">
        <w:r w:rsidR="00703707" w:rsidRPr="00E73BF3">
          <w:rPr>
            <w:rStyle w:val="Hyperlink"/>
          </w:rPr>
          <w:t>https://pyfirmata.readthedocs.io/en/latest/</w:t>
        </w:r>
      </w:hyperlink>
    </w:p>
    <w:p w14:paraId="58B85BDE" w14:textId="77777777" w:rsidR="00703707" w:rsidRDefault="00C65826" w:rsidP="00FA2DF6">
      <w:pPr>
        <w:ind w:left="1440"/>
      </w:pPr>
      <w:hyperlink r:id="rId18" w:history="1">
        <w:r w:rsidR="00703707" w:rsidRPr="00E73BF3">
          <w:rPr>
            <w:rStyle w:val="Hyperlink"/>
          </w:rPr>
          <w:t>https://realpython.com/arduino-python/</w:t>
        </w:r>
      </w:hyperlink>
    </w:p>
    <w:p w14:paraId="33A93A4D" w14:textId="77777777" w:rsidR="00703707" w:rsidRDefault="00C65826" w:rsidP="00FA2DF6">
      <w:pPr>
        <w:ind w:left="1440"/>
      </w:pPr>
      <w:hyperlink r:id="rId19" w:history="1">
        <w:r w:rsidR="00703707" w:rsidRPr="00E73BF3">
          <w:rPr>
            <w:rStyle w:val="Hyperlink"/>
          </w:rPr>
          <w:t>https://lastminuteengineers.com/drv8825-stepper-motor-driver-arduino-tutorial/</w:t>
        </w:r>
      </w:hyperlink>
    </w:p>
    <w:p w14:paraId="7E2E6FF7" w14:textId="77777777" w:rsidR="00703707" w:rsidRDefault="00C65826" w:rsidP="00FA2DF6">
      <w:pPr>
        <w:ind w:left="1440"/>
      </w:pPr>
      <w:hyperlink r:id="rId20" w:history="1">
        <w:r w:rsidR="00703707" w:rsidRPr="00E73BF3">
          <w:rPr>
            <w:rStyle w:val="Hyperlink"/>
          </w:rPr>
          <w:t>https://docs.arduino.cc/learn/electronics/servo-motors/</w:t>
        </w:r>
      </w:hyperlink>
    </w:p>
    <w:p w14:paraId="568A4852" w14:textId="77777777" w:rsidR="00703707" w:rsidRDefault="00703707" w:rsidP="00FA2DF6">
      <w:pPr>
        <w:ind w:left="1440"/>
      </w:pPr>
      <w:r>
        <w:t>Shape detection:</w:t>
      </w:r>
    </w:p>
    <w:p w14:paraId="120559B8" w14:textId="77777777" w:rsidR="00703707" w:rsidRDefault="00C65826" w:rsidP="00FA2DF6">
      <w:pPr>
        <w:ind w:left="1440"/>
      </w:pPr>
      <w:hyperlink r:id="rId21" w:history="1">
        <w:r w:rsidR="00703707" w:rsidRPr="00E73BF3">
          <w:rPr>
            <w:rStyle w:val="Hyperlink"/>
          </w:rPr>
          <w:t>https://thinkinfi.com/shape-detection-using-opencv-and-python/</w:t>
        </w:r>
      </w:hyperlink>
    </w:p>
    <w:p w14:paraId="724F98D8" w14:textId="77777777" w:rsidR="00113DEE" w:rsidRPr="00113DEE" w:rsidRDefault="00113DEE" w:rsidP="00A73F08">
      <w:pPr>
        <w:pStyle w:val="Text"/>
      </w:pPr>
    </w:p>
    <w:sectPr w:rsidR="00113DEE" w:rsidRPr="00113DEE" w:rsidSect="00E74B29">
      <w:footerReference w:type="even" r:id="rId22"/>
      <w:footerReference w:type="default" r:id="rId2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E2582" w14:textId="77777777" w:rsidR="00C65826" w:rsidRDefault="00C65826" w:rsidP="00E74B29">
      <w:r>
        <w:separator/>
      </w:r>
    </w:p>
  </w:endnote>
  <w:endnote w:type="continuationSeparator" w:id="0">
    <w:p w14:paraId="7D41C942" w14:textId="77777777" w:rsidR="00C65826" w:rsidRDefault="00C6582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269FAD0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6C7B156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E2974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5178FDD0" w14:textId="77777777" w:rsidTr="006709F1">
      <w:tc>
        <w:tcPr>
          <w:tcW w:w="1079" w:type="dxa"/>
        </w:tcPr>
        <w:p w14:paraId="7AD2C19A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25A3B58" w14:textId="77777777" w:rsidR="00E74B29" w:rsidRPr="00874FE7" w:rsidRDefault="00FD17B9" w:rsidP="006709F1">
          <w:pPr>
            <w:pStyle w:val="Footer"/>
          </w:pPr>
          <w:r w:rsidRPr="00451549">
            <w:t>Automatic Detection &amp; Removal of Defective parts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AA33EF6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703707">
                <w:rPr>
                  <w:noProof/>
                </w:rPr>
                <w:t>7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43B352B7" w14:textId="77777777" w:rsidR="00E74B29" w:rsidRPr="00E74B29" w:rsidRDefault="00E74B29" w:rsidP="006709F1">
          <w:pPr>
            <w:pStyle w:val="Footer"/>
          </w:pPr>
        </w:p>
      </w:tc>
    </w:tr>
  </w:tbl>
  <w:p w14:paraId="29ADEB6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0F2DD" w14:textId="77777777" w:rsidR="00C65826" w:rsidRDefault="00C65826" w:rsidP="00E74B29">
      <w:r>
        <w:separator/>
      </w:r>
    </w:p>
  </w:footnote>
  <w:footnote w:type="continuationSeparator" w:id="0">
    <w:p w14:paraId="0120A4BC" w14:textId="77777777" w:rsidR="00C65826" w:rsidRDefault="00C65826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F069A"/>
    <w:multiLevelType w:val="hybridMultilevel"/>
    <w:tmpl w:val="D1DA3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53D00"/>
    <w:multiLevelType w:val="hybridMultilevel"/>
    <w:tmpl w:val="7FCC23FE"/>
    <w:lvl w:ilvl="0" w:tplc="04090001">
      <w:start w:val="1"/>
      <w:numFmt w:val="bullet"/>
      <w:lvlText w:val=""/>
      <w:lvlJc w:val="left"/>
      <w:pPr>
        <w:ind w:left="11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C393B"/>
    <w:multiLevelType w:val="hybridMultilevel"/>
    <w:tmpl w:val="95428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740EA8"/>
    <w:multiLevelType w:val="hybridMultilevel"/>
    <w:tmpl w:val="D3FC0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E862F4"/>
    <w:multiLevelType w:val="hybridMultilevel"/>
    <w:tmpl w:val="DFA68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2216B1"/>
    <w:multiLevelType w:val="hybridMultilevel"/>
    <w:tmpl w:val="9894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9827C2"/>
    <w:multiLevelType w:val="hybridMultilevel"/>
    <w:tmpl w:val="6396E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F45074"/>
    <w:multiLevelType w:val="hybridMultilevel"/>
    <w:tmpl w:val="79984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AD46FB"/>
    <w:multiLevelType w:val="hybridMultilevel"/>
    <w:tmpl w:val="8D9CFD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B5483D"/>
    <w:multiLevelType w:val="hybridMultilevel"/>
    <w:tmpl w:val="39D88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605631"/>
    <w:multiLevelType w:val="hybridMultilevel"/>
    <w:tmpl w:val="DE1A3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9B0572"/>
    <w:multiLevelType w:val="hybridMultilevel"/>
    <w:tmpl w:val="3F228D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D130519"/>
    <w:multiLevelType w:val="hybridMultilevel"/>
    <w:tmpl w:val="67246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138050">
    <w:abstractNumId w:val="2"/>
  </w:num>
  <w:num w:numId="2" w16cid:durableId="1966694397">
    <w:abstractNumId w:val="13"/>
  </w:num>
  <w:num w:numId="3" w16cid:durableId="1657681229">
    <w:abstractNumId w:val="4"/>
  </w:num>
  <w:num w:numId="4" w16cid:durableId="1372412920">
    <w:abstractNumId w:val="3"/>
  </w:num>
  <w:num w:numId="5" w16cid:durableId="1911961490">
    <w:abstractNumId w:val="10"/>
  </w:num>
  <w:num w:numId="6" w16cid:durableId="106390800">
    <w:abstractNumId w:val="11"/>
  </w:num>
  <w:num w:numId="7" w16cid:durableId="1949462140">
    <w:abstractNumId w:val="7"/>
  </w:num>
  <w:num w:numId="8" w16cid:durableId="1465587629">
    <w:abstractNumId w:val="12"/>
  </w:num>
  <w:num w:numId="9" w16cid:durableId="511919745">
    <w:abstractNumId w:val="8"/>
  </w:num>
  <w:num w:numId="10" w16cid:durableId="647711607">
    <w:abstractNumId w:val="9"/>
  </w:num>
  <w:num w:numId="11" w16cid:durableId="1812746142">
    <w:abstractNumId w:val="5"/>
  </w:num>
  <w:num w:numId="12" w16cid:durableId="986393805">
    <w:abstractNumId w:val="6"/>
  </w:num>
  <w:num w:numId="13" w16cid:durableId="1307852588">
    <w:abstractNumId w:val="0"/>
  </w:num>
  <w:num w:numId="14" w16cid:durableId="6186111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1549"/>
    <w:rsid w:val="0002089D"/>
    <w:rsid w:val="00023C64"/>
    <w:rsid w:val="00086FA5"/>
    <w:rsid w:val="000E4641"/>
    <w:rsid w:val="00104A81"/>
    <w:rsid w:val="00113DEE"/>
    <w:rsid w:val="00151F66"/>
    <w:rsid w:val="00177F8D"/>
    <w:rsid w:val="00185F4A"/>
    <w:rsid w:val="002110C8"/>
    <w:rsid w:val="0028312B"/>
    <w:rsid w:val="002A448C"/>
    <w:rsid w:val="002D2200"/>
    <w:rsid w:val="0031387B"/>
    <w:rsid w:val="003D3AA8"/>
    <w:rsid w:val="0040564B"/>
    <w:rsid w:val="00415080"/>
    <w:rsid w:val="00440DAF"/>
    <w:rsid w:val="00442710"/>
    <w:rsid w:val="00451549"/>
    <w:rsid w:val="0045293C"/>
    <w:rsid w:val="0048120C"/>
    <w:rsid w:val="004909D9"/>
    <w:rsid w:val="004B4AE9"/>
    <w:rsid w:val="004D36E6"/>
    <w:rsid w:val="004E518C"/>
    <w:rsid w:val="00521481"/>
    <w:rsid w:val="005972A2"/>
    <w:rsid w:val="00665110"/>
    <w:rsid w:val="006709F1"/>
    <w:rsid w:val="00687F42"/>
    <w:rsid w:val="006C60E6"/>
    <w:rsid w:val="00703707"/>
    <w:rsid w:val="007044DD"/>
    <w:rsid w:val="0074486E"/>
    <w:rsid w:val="007A31F5"/>
    <w:rsid w:val="007F4C41"/>
    <w:rsid w:val="00837914"/>
    <w:rsid w:val="008428D5"/>
    <w:rsid w:val="008632E2"/>
    <w:rsid w:val="00874FE7"/>
    <w:rsid w:val="008861D6"/>
    <w:rsid w:val="008D3E53"/>
    <w:rsid w:val="00952F7D"/>
    <w:rsid w:val="0095496A"/>
    <w:rsid w:val="009A38BA"/>
    <w:rsid w:val="00A03AEB"/>
    <w:rsid w:val="00A73F08"/>
    <w:rsid w:val="00B43E11"/>
    <w:rsid w:val="00BB795B"/>
    <w:rsid w:val="00BF690D"/>
    <w:rsid w:val="00C65826"/>
    <w:rsid w:val="00C755AB"/>
    <w:rsid w:val="00CC1DD5"/>
    <w:rsid w:val="00CC430A"/>
    <w:rsid w:val="00CE3811"/>
    <w:rsid w:val="00D21980"/>
    <w:rsid w:val="00D43125"/>
    <w:rsid w:val="00D66A3A"/>
    <w:rsid w:val="00DF198B"/>
    <w:rsid w:val="00E74B29"/>
    <w:rsid w:val="00EC4DC4"/>
    <w:rsid w:val="00F139E8"/>
    <w:rsid w:val="00F50791"/>
    <w:rsid w:val="00F92E5D"/>
    <w:rsid w:val="00FA2DF6"/>
    <w:rsid w:val="00FB2F1A"/>
    <w:rsid w:val="00FD1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7DBB0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7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CC430A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687F4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FA2DF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1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realpython.com/arduino-python/" TargetMode="Externa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thinkinfi.com/shape-detection-using-opencv-and-python/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https://pyfirmata.readthedocs.io/en/latest/" TargetMode="External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hyperlink" Target="https://pyimagesearch.com/2014/08/04/opencv-python-color-detection/" TargetMode="External"/><Relationship Id="rId20" Type="http://schemas.openxmlformats.org/officeDocument/2006/relationships/hyperlink" Target="https://docs.arduino.cc/learn/electronics/servo-motor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hyperlink" Target="https://lastminuteengineers.com/drv8825-stepper-motor-driver-arduino-tutorial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di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D128D7BB254B5C9D827452DF5FBD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053826-0595-4E19-859E-3A7F79BFF0DC}"/>
      </w:docPartPr>
      <w:docPartBody>
        <w:p w:rsidR="00D07433" w:rsidRDefault="00F2088F">
          <w:pPr>
            <w:pStyle w:val="5DD128D7BB254B5C9D827452DF5FBDE7"/>
          </w:pPr>
          <w:r w:rsidRPr="00DF198B">
            <w:t>—</w:t>
          </w:r>
        </w:p>
      </w:docPartBody>
    </w:docPart>
    <w:docPart>
      <w:docPartPr>
        <w:name w:val="68AA159BAE954209A83F66AC9CC9F5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EBDF8C-83A8-42D4-99A6-99972F725FFB}"/>
      </w:docPartPr>
      <w:docPartBody>
        <w:p w:rsidR="00D07433" w:rsidRDefault="00F2088F">
          <w:pPr>
            <w:pStyle w:val="68AA159BAE954209A83F66AC9CC9F5DB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88F"/>
    <w:rsid w:val="005D55EE"/>
    <w:rsid w:val="00B92D87"/>
    <w:rsid w:val="00BC7A69"/>
    <w:rsid w:val="00D07433"/>
    <w:rsid w:val="00D2385C"/>
    <w:rsid w:val="00F20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DD128D7BB254B5C9D827452DF5FBDE7">
    <w:name w:val="5DD128D7BB254B5C9D827452DF5FBDE7"/>
  </w:style>
  <w:style w:type="paragraph" w:customStyle="1" w:styleId="68AA159BAE954209A83F66AC9CC9F5DB">
    <w:name w:val="68AA159BAE954209A83F66AC9CC9F5D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61EA37B-15E6-44A4-AD97-29A17F860E6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637</Words>
  <Characters>3635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2022-05-27T12:00:00Z</dcterms:created>
  <dcterms:modified xsi:type="dcterms:W3CDTF">2022-05-29T10:56:00Z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